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新細明體" w:hAnsi="新細明體" w:cs="Times New Roman"/>
          <w:sz w:val="20"/>
          <w:szCs w:val="20"/>
          <w:lang w:eastAsia="zh-CN"/>
        </w:rPr>
        <w:alias w:val="NewPage"/>
        <w:tag w:val="NewPage"/>
        <w:id w:val="2110230383"/>
        <w:placeholder>
          <w:docPart w:val="DefaultPlaceholder_-1854013436"/>
        </w:placeholder>
        <w:docPartList>
          <w:docPartGallery w:val="Quick Parts"/>
        </w:docPartList>
      </w:sdtPr>
      <w:sdtEndPr>
        <w:rPr>
          <w:lang w:eastAsia="zh-TW"/>
        </w:rPr>
      </w:sdtEndPr>
      <w:sdtContent>
        <w:tbl>
          <w:tblPr>
            <w:tblStyle w:val="ac"/>
            <w:tblW w:w="0" w:type="auto"/>
            <w:tblInd w:w="0" w:type="dxa"/>
            <w:tblLayout w:type="fixed"/>
            <w:tblLook w:val="04A0" w:firstRow="1" w:lastRow="0" w:firstColumn="1" w:lastColumn="0" w:noHBand="0" w:noVBand="1"/>
          </w:tblPr>
          <w:tblGrid>
            <w:gridCol w:w="533"/>
            <w:gridCol w:w="1821"/>
            <w:gridCol w:w="1553"/>
            <w:gridCol w:w="987"/>
            <w:gridCol w:w="1121"/>
            <w:gridCol w:w="1498"/>
            <w:gridCol w:w="793"/>
          </w:tblGrid>
          <w:sdt>
            <w:sdtPr>
              <w:rPr>
                <w:rFonts w:ascii="新細明體" w:hAnsi="新細明體" w:cs="Times New Roman"/>
                <w:sz w:val="20"/>
                <w:szCs w:val="20"/>
                <w:lang w:eastAsia="zh-CN"/>
              </w:rPr>
              <w:alias w:val="Row1"/>
              <w:tag w:val="Row1"/>
              <w:id w:val="512042965"/>
              <w15:repeatingSection/>
            </w:sdtPr>
            <w:sdtEndPr>
              <w:rPr>
                <w:rFonts w:hint="eastAsia"/>
                <w:lang w:eastAsia="zh-TW"/>
              </w:rPr>
            </w:sdtEndPr>
            <w:sdtContent>
              <w:sdt>
                <w:sdtPr>
                  <w:rPr>
                    <w:rFonts w:ascii="新細明體" w:hAnsi="新細明體" w:cs="Times New Roman"/>
                    <w:sz w:val="20"/>
                    <w:szCs w:val="20"/>
                    <w:lang w:eastAsia="zh-CN"/>
                  </w:rPr>
                  <w:id w:val="570854600"/>
                  <w:placeholder>
                    <w:docPart w:val="209959CFBF15443CB3F3D3D5EAF5F53F"/>
                  </w:placeholder>
                  <w15:repeatingSectionItem/>
                </w:sdtPr>
                <w:sdtEndPr>
                  <w:rPr>
                    <w:rFonts w:hint="eastAsia"/>
                    <w:lang w:eastAsia="zh-TW"/>
                  </w:rPr>
                </w:sdtEndPr>
                <w:sdtContent>
                  <w:tr w:rsidR="000867F3" w:rsidRPr="000867F3" w14:paraId="620E7D0B" w14:textId="77777777" w:rsidTr="00390F15">
                    <w:trPr>
                      <w:trHeight w:hRule="exact" w:val="267"/>
                    </w:trPr>
                    <w:sdt>
                      <w:sdtPr>
                        <w:rPr>
                          <w:rFonts w:ascii="新細明體" w:hAnsi="新細明體" w:cs="Times New Roman"/>
                          <w:sz w:val="20"/>
                          <w:szCs w:val="20"/>
                          <w:lang w:eastAsia="zh-CN"/>
                        </w:rPr>
                        <w:alias w:val="Index"/>
                        <w:tag w:val="Index"/>
                        <w:id w:val="-1441604506"/>
                        <w:placeholder>
                          <w:docPart w:val="7F9E296889C74B7A95C3FDF5947947DD"/>
                        </w:placeholder>
                        <w:showingPlcHdr/>
                      </w:sdtPr>
                      <w:sdtEndPr>
                        <w:rPr>
                          <w:rFonts w:cs="Calibri"/>
                        </w:rPr>
                      </w:sdtEndPr>
                      <w:sdtContent>
                        <w:tc>
                          <w:tcPr>
                            <w:tcW w:w="533" w:type="dxa"/>
                          </w:tcPr>
                          <w:p w14:paraId="22EFD989" w14:textId="1BAEE0DB" w:rsidR="004A5DA5" w:rsidRPr="000867F3" w:rsidRDefault="004A5DA5" w:rsidP="00DA37A9">
                            <w:pPr>
                              <w:snapToGrid w:val="0"/>
                              <w:ind w:leftChars="-59" w:hangingChars="71" w:hanging="142"/>
                              <w:jc w:val="center"/>
                              <w:rPr>
                                <w:rFonts w:ascii="新細明體" w:hAnsi="新細明體" w:cs="Times New Roman"/>
                                <w:sz w:val="20"/>
                                <w:szCs w:val="20"/>
                              </w:rPr>
                            </w:pPr>
                            <w:r w:rsidRPr="000867F3">
                              <w:rPr>
                                <w:rStyle w:val="ae"/>
                                <w:rFonts w:ascii="新細明體" w:hAnsi="新細明體" w:hint="eastAsia"/>
                                <w:color w:val="auto"/>
                                <w:sz w:val="20"/>
                                <w:szCs w:val="20"/>
                              </w:rPr>
                              <w:t>按一下或點選這裡以輸入文字。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新細明體" w:hAnsi="新細明體"/>
                          <w:sz w:val="20"/>
                          <w:szCs w:val="20"/>
                        </w:rPr>
                        <w:alias w:val="ProdName"/>
                        <w:tag w:val="ProdName"/>
                        <w:id w:val="959154704"/>
                        <w:placeholder>
                          <w:docPart w:val="060E4F346BF94ACAA2EB5AFD8C8ADDEA"/>
                        </w:placeholder>
                        <w:showingPlcHdr/>
                      </w:sdtPr>
                      <w:sdtEndPr/>
                      <w:sdtContent>
                        <w:tc>
                          <w:tcPr>
                            <w:tcW w:w="1821" w:type="dxa"/>
                          </w:tcPr>
                          <w:p w14:paraId="667926DF" w14:textId="77777777" w:rsidR="004A5DA5" w:rsidRPr="000867F3" w:rsidRDefault="004A5DA5" w:rsidP="008350CE">
                            <w:pPr>
                              <w:snapToGrid w:val="0"/>
                              <w:jc w:val="center"/>
                              <w:rPr>
                                <w:rFonts w:ascii="新細明體" w:hAnsi="新細明體" w:cs="Times New Roman"/>
                                <w:sz w:val="20"/>
                                <w:szCs w:val="20"/>
                              </w:rPr>
                            </w:pPr>
                            <w:r w:rsidRPr="000867F3">
                              <w:rPr>
                                <w:rStyle w:val="ae"/>
                                <w:rFonts w:ascii="新細明體" w:hAnsi="新細明體" w:hint="eastAsia"/>
                                <w:color w:val="auto"/>
                                <w:sz w:val="20"/>
                                <w:szCs w:val="20"/>
                              </w:rPr>
                              <w:t>按一下或點選這裡以輸入文字。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新細明體" w:hAnsi="新細明體"/>
                          <w:sz w:val="20"/>
                          <w:szCs w:val="20"/>
                        </w:rPr>
                        <w:alias w:val="DeviceModel"/>
                        <w:tag w:val="DeviceModel"/>
                        <w:id w:val="1613166092"/>
                        <w:placeholder>
                          <w:docPart w:val="108E4084B41C4E8098847C6C3DFE64CE"/>
                        </w:placeholder>
                        <w:showingPlcHdr/>
                      </w:sdtPr>
                      <w:sdtEndPr/>
                      <w:sdtContent>
                        <w:tc>
                          <w:tcPr>
                            <w:tcW w:w="1553" w:type="dxa"/>
                          </w:tcPr>
                          <w:p w14:paraId="50D52B80" w14:textId="77777777" w:rsidR="004A5DA5" w:rsidRPr="000867F3" w:rsidRDefault="004A5DA5" w:rsidP="00DA37A9">
                            <w:pPr>
                              <w:snapToGrid w:val="0"/>
                              <w:rPr>
                                <w:rFonts w:ascii="新細明體" w:hAnsi="新細明體" w:cs="Times New Roman"/>
                                <w:sz w:val="20"/>
                                <w:szCs w:val="20"/>
                              </w:rPr>
                            </w:pPr>
                            <w:r w:rsidRPr="000867F3">
                              <w:rPr>
                                <w:rStyle w:val="ae"/>
                                <w:rFonts w:ascii="新細明體" w:hAnsi="新細明體" w:hint="eastAsia"/>
                                <w:color w:val="auto"/>
                                <w:sz w:val="20"/>
                                <w:szCs w:val="20"/>
                              </w:rPr>
                              <w:t>按一下或點選這裡以輸入文字。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新細明體" w:hAnsi="新細明體"/>
                          <w:sz w:val="20"/>
                          <w:szCs w:val="20"/>
                        </w:rPr>
                        <w:alias w:val="Count"/>
                        <w:tag w:val="Count"/>
                        <w:id w:val="1566912585"/>
                        <w:placeholder>
                          <w:docPart w:val="D6B4B73618524AC7A5FDBE4597EAF008"/>
                        </w:placeholder>
                        <w:showingPlcHdr/>
                      </w:sdtPr>
                      <w:sdtEndPr/>
                      <w:sdtContent>
                        <w:tc>
                          <w:tcPr>
                            <w:tcW w:w="987" w:type="dxa"/>
                          </w:tcPr>
                          <w:p w14:paraId="1CF2BC52" w14:textId="77777777" w:rsidR="004A5DA5" w:rsidRPr="000867F3" w:rsidRDefault="004A5DA5" w:rsidP="00DA37A9">
                            <w:pPr>
                              <w:snapToGrid w:val="0"/>
                              <w:rPr>
                                <w:rFonts w:ascii="新細明體" w:hAnsi="新細明體" w:cs="Times New Roman"/>
                                <w:sz w:val="20"/>
                                <w:szCs w:val="20"/>
                              </w:rPr>
                            </w:pPr>
                            <w:r w:rsidRPr="000867F3">
                              <w:rPr>
                                <w:rStyle w:val="ae"/>
                                <w:rFonts w:ascii="新細明體" w:hAnsi="新細明體" w:hint="eastAsia"/>
                                <w:color w:val="auto"/>
                                <w:sz w:val="20"/>
                                <w:szCs w:val="20"/>
                              </w:rPr>
                              <w:t>按一下或點選這裡以輸入文字。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新細明體" w:hAnsi="新細明體"/>
                          <w:sz w:val="20"/>
                          <w:szCs w:val="20"/>
                        </w:rPr>
                        <w:alias w:val="Place"/>
                        <w:tag w:val="Place"/>
                        <w:id w:val="-1355415313"/>
                        <w:placeholder>
                          <w:docPart w:val="C59CA074E91B4FDFAFAEB1333C948EDF"/>
                        </w:placeholder>
                        <w:showingPlcHdr/>
                      </w:sdtPr>
                      <w:sdtEndPr/>
                      <w:sdtContent>
                        <w:tc>
                          <w:tcPr>
                            <w:tcW w:w="1121" w:type="dxa"/>
                          </w:tcPr>
                          <w:p w14:paraId="272F6211" w14:textId="77777777" w:rsidR="004A5DA5" w:rsidRPr="000867F3" w:rsidRDefault="004A5DA5" w:rsidP="00DA37A9">
                            <w:pPr>
                              <w:snapToGrid w:val="0"/>
                              <w:rPr>
                                <w:rFonts w:ascii="新細明體" w:hAnsi="新細明體" w:cs="Times New Roman"/>
                                <w:sz w:val="20"/>
                                <w:szCs w:val="20"/>
                              </w:rPr>
                            </w:pPr>
                            <w:r w:rsidRPr="000867F3">
                              <w:rPr>
                                <w:rStyle w:val="ae"/>
                                <w:rFonts w:ascii="新細明體" w:hAnsi="新細明體" w:hint="eastAsia"/>
                                <w:color w:val="auto"/>
                                <w:sz w:val="20"/>
                                <w:szCs w:val="20"/>
                              </w:rPr>
                              <w:t>按一下或點選這裡以輸入文字。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新細明體" w:hAnsi="新細明體"/>
                          <w:sz w:val="20"/>
                          <w:szCs w:val="20"/>
                        </w:rPr>
                        <w:alias w:val="ProdDate"/>
                        <w:tag w:val="ProdDate"/>
                        <w:id w:val="-92634420"/>
                        <w:placeholder>
                          <w:docPart w:val="24F5CF3FFA31424AB78D4FA08F012E5A"/>
                        </w:placeholder>
                        <w:showingPlcHdr/>
                      </w:sdtPr>
                      <w:sdtEndPr/>
                      <w:sdtContent>
                        <w:tc>
                          <w:tcPr>
                            <w:tcW w:w="1498" w:type="dxa"/>
                          </w:tcPr>
                          <w:p w14:paraId="5FD1FC91" w14:textId="108D3353" w:rsidR="004A5DA5" w:rsidRPr="000867F3" w:rsidRDefault="00390F15" w:rsidP="00DA37A9">
                            <w:pPr>
                              <w:snapToGrid w:val="0"/>
                              <w:rPr>
                                <w:rFonts w:ascii="新細明體" w:hAnsi="新細明體" w:cs="Times New Roman"/>
                                <w:sz w:val="20"/>
                                <w:szCs w:val="20"/>
                              </w:rPr>
                            </w:pPr>
                            <w:r w:rsidRPr="000867F3">
                              <w:rPr>
                                <w:rStyle w:val="ae"/>
                                <w:rFonts w:ascii="新細明體" w:hAnsi="新細明體" w:hint="eastAsia"/>
                                <w:color w:val="auto"/>
                                <w:sz w:val="20"/>
                                <w:szCs w:val="20"/>
                              </w:rPr>
                              <w:t>按一下或點選這裡以輸入文字。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新細明體" w:hAnsi="新細明體"/>
                          <w:sz w:val="20"/>
                          <w:szCs w:val="20"/>
                        </w:rPr>
                        <w:alias w:val="Evaluation"/>
                        <w:tag w:val="Evaluation"/>
                        <w:id w:val="2078316299"/>
                        <w:placeholder>
                          <w:docPart w:val="78CA2908CF8146F7A27D9D6C1C88F066"/>
                        </w:placeholder>
                        <w:showingPlcHdr/>
                        <w:text/>
                      </w:sdtPr>
                      <w:sdtEndPr/>
                      <w:sdtContent>
                        <w:tc>
                          <w:tcPr>
                            <w:tcW w:w="793" w:type="dxa"/>
                          </w:tcPr>
                          <w:p w14:paraId="15D33114" w14:textId="77777777" w:rsidR="004A5DA5" w:rsidRPr="000867F3" w:rsidRDefault="004A5DA5" w:rsidP="00DA37A9">
                            <w:pPr>
                              <w:snapToGrid w:val="0"/>
                              <w:rPr>
                                <w:rFonts w:ascii="新細明體" w:hAnsi="新細明體" w:cs="Times New Roman"/>
                                <w:sz w:val="20"/>
                                <w:szCs w:val="20"/>
                              </w:rPr>
                            </w:pPr>
                            <w:r w:rsidRPr="000867F3">
                              <w:rPr>
                                <w:rStyle w:val="ae"/>
                                <w:rFonts w:ascii="新細明體" w:hAnsi="新細明體" w:hint="eastAsia"/>
                                <w:color w:val="auto"/>
                                <w:sz w:val="20"/>
                                <w:szCs w:val="20"/>
                              </w:rPr>
                              <w:t>按一下或點選這裡以輸入文字。</w:t>
                            </w:r>
                          </w:p>
                        </w:tc>
                      </w:sdtContent>
                    </w:sdt>
                  </w:tr>
                  <w:tr w:rsidR="000867F3" w:rsidRPr="000867F3" w14:paraId="7DD2DC3D" w14:textId="77777777" w:rsidTr="00206D29">
                    <w:trPr>
                      <w:trHeight w:hRule="exact" w:val="639"/>
                    </w:trPr>
                    <w:tc>
                      <w:tcPr>
                        <w:tcW w:w="533" w:type="dxa"/>
                      </w:tcPr>
                      <w:p w14:paraId="60DFF259" w14:textId="77777777" w:rsidR="004A5DA5" w:rsidRPr="000867F3" w:rsidRDefault="004A5DA5" w:rsidP="00DA37A9">
                        <w:pPr>
                          <w:snapToGrid w:val="0"/>
                          <w:jc w:val="center"/>
                          <w:rPr>
                            <w:rFonts w:ascii="新細明體" w:hAnsi="新細明體" w:cs="Times New Roman"/>
                            <w:sz w:val="20"/>
                            <w:szCs w:val="20"/>
                          </w:rPr>
                        </w:pPr>
                      </w:p>
                    </w:tc>
                    <w:sdt>
                      <w:sdtPr>
                        <w:rPr>
                          <w:rFonts w:ascii="新細明體" w:hAnsi="新細明體" w:hint="eastAsia"/>
                          <w:sz w:val="20"/>
                          <w:szCs w:val="20"/>
                        </w:rPr>
                        <w:alias w:val="Content1"/>
                        <w:tag w:val="Content1"/>
                        <w:id w:val="554431580"/>
                        <w:placeholder>
                          <w:docPart w:val="86B8C8898A284D50B09BBFE76F0EF996"/>
                        </w:placeholder>
                        <w:showingPlcHdr/>
                        <w:text/>
                      </w:sdtPr>
                      <w:sdtEndPr/>
                      <w:sdtContent>
                        <w:tc>
                          <w:tcPr>
                            <w:tcW w:w="1821" w:type="dxa"/>
                          </w:tcPr>
                          <w:p w14:paraId="0A613AFE" w14:textId="77777777" w:rsidR="004A5DA5" w:rsidRPr="000867F3" w:rsidRDefault="004A5DA5" w:rsidP="00DA37A9">
                            <w:pPr>
                              <w:snapToGrid w:val="0"/>
                              <w:jc w:val="center"/>
                              <w:rPr>
                                <w:rFonts w:ascii="新細明體" w:hAnsi="新細明體" w:cs="Times New Roman"/>
                                <w:sz w:val="20"/>
                                <w:szCs w:val="20"/>
                              </w:rPr>
                            </w:pPr>
                            <w:r w:rsidRPr="000867F3">
                              <w:rPr>
                                <w:rStyle w:val="ae"/>
                                <w:rFonts w:ascii="新細明體" w:hAnsi="新細明體" w:hint="eastAsia"/>
                                <w:color w:val="auto"/>
                                <w:sz w:val="16"/>
                                <w:szCs w:val="16"/>
                              </w:rPr>
                              <w:t>按一下或點選這裡以輸入文字。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新細明體" w:hAnsi="新細明體" w:hint="eastAsia"/>
                          <w:sz w:val="20"/>
                          <w:szCs w:val="20"/>
                        </w:rPr>
                        <w:alias w:val="Content2"/>
                        <w:tag w:val="Content2"/>
                        <w:id w:val="-1002499436"/>
                        <w:placeholder>
                          <w:docPart w:val="492E06FDE0904183981F39B0041A7B4D"/>
                        </w:placeholder>
                        <w:showingPlcHdr/>
                        <w:text/>
                      </w:sdtPr>
                      <w:sdtEndPr/>
                      <w:sdtContent>
                        <w:tc>
                          <w:tcPr>
                            <w:tcW w:w="2540" w:type="dxa"/>
                            <w:gridSpan w:val="2"/>
                          </w:tcPr>
                          <w:p w14:paraId="4F20E303" w14:textId="77777777" w:rsidR="004A5DA5" w:rsidRPr="000867F3" w:rsidRDefault="004A5DA5" w:rsidP="00DA37A9">
                            <w:pPr>
                              <w:snapToGrid w:val="0"/>
                              <w:rPr>
                                <w:rFonts w:ascii="新細明體" w:hAnsi="新細明體" w:cs="Times New Roman"/>
                                <w:sz w:val="20"/>
                                <w:szCs w:val="20"/>
                              </w:rPr>
                            </w:pPr>
                            <w:r w:rsidRPr="000867F3">
                              <w:rPr>
                                <w:rStyle w:val="ae"/>
                                <w:rFonts w:ascii="新細明體" w:hAnsi="新細明體" w:hint="eastAsia"/>
                                <w:color w:val="auto"/>
                                <w:sz w:val="16"/>
                                <w:szCs w:val="16"/>
                              </w:rPr>
                              <w:t>按一下或點選這裡以輸入文字。</w:t>
                            </w:r>
                          </w:p>
                        </w:tc>
                      </w:sdtContent>
                    </w:sdt>
                    <w:tc>
                      <w:tcPr>
                        <w:tcW w:w="1121" w:type="dxa"/>
                      </w:tcPr>
                      <w:p w14:paraId="3BB1C188" w14:textId="77777777" w:rsidR="004A5DA5" w:rsidRPr="000867F3" w:rsidRDefault="004A5DA5" w:rsidP="00DA37A9">
                        <w:pPr>
                          <w:snapToGrid w:val="0"/>
                          <w:rPr>
                            <w:rFonts w:ascii="新細明體" w:hAnsi="新細明體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291" w:type="dxa"/>
                        <w:gridSpan w:val="2"/>
                      </w:tcPr>
                      <w:p w14:paraId="2D5A5746" w14:textId="77777777" w:rsidR="004A5DA5" w:rsidRPr="000867F3" w:rsidRDefault="004A5DA5" w:rsidP="00DA37A9">
                        <w:pPr>
                          <w:snapToGrid w:val="0"/>
                          <w:rPr>
                            <w:rFonts w:ascii="新細明體" w:hAnsi="新細明體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sdtContent>
              </w:sdt>
            </w:sdtContent>
          </w:sdt>
        </w:tbl>
        <w:p w14:paraId="1AD37A9F" w14:textId="77777777" w:rsidR="00CD7902" w:rsidRPr="000867F3" w:rsidRDefault="00CD7902">
          <w:pPr>
            <w:rPr>
              <w:rFonts w:ascii="新細明體" w:hAnsi="新細明體"/>
              <w:sz w:val="20"/>
              <w:szCs w:val="20"/>
            </w:rPr>
          </w:pPr>
        </w:p>
        <w:p w14:paraId="424D2EC2" w14:textId="4EEE0126" w:rsidR="00C37DE1" w:rsidRPr="000867F3" w:rsidRDefault="00C37DE1">
          <w:pPr>
            <w:rPr>
              <w:rFonts w:ascii="新細明體" w:hAnsi="新細明體"/>
              <w:sz w:val="20"/>
              <w:szCs w:val="20"/>
            </w:rPr>
          </w:pPr>
          <w:r w:rsidRPr="000867F3">
            <w:rPr>
              <w:rFonts w:ascii="新細明體" w:hAnsi="新細明體"/>
              <w:sz w:val="20"/>
              <w:szCs w:val="20"/>
            </w:rPr>
            <w:br w:type="page"/>
          </w:r>
        </w:p>
      </w:sdtContent>
    </w:sdt>
    <w:tbl>
      <w:tblPr>
        <w:tblStyle w:val="ac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5861"/>
        <w:gridCol w:w="2445"/>
      </w:tblGrid>
      <w:tr w:rsidR="000867F3" w:rsidRPr="000867F3" w14:paraId="7685CF66" w14:textId="77777777" w:rsidTr="00052D10">
        <w:trPr>
          <w:trHeight w:val="227"/>
        </w:trPr>
        <w:tc>
          <w:tcPr>
            <w:tcW w:w="8306" w:type="dxa"/>
            <w:gridSpan w:val="2"/>
            <w:hideMark/>
          </w:tcPr>
          <w:p w14:paraId="6B09EAE9" w14:textId="25B5EBF5" w:rsidR="002C20F0" w:rsidRPr="000867F3" w:rsidRDefault="007D24A9">
            <w:pPr>
              <w:snapToGrid w:val="0"/>
              <w:ind w:firstLineChars="67" w:firstLine="134"/>
              <w:jc w:val="both"/>
              <w:rPr>
                <w:rFonts w:ascii="新細明體" w:hAnsi="新細明體" w:cs="Times New Roman"/>
                <w:sz w:val="20"/>
                <w:szCs w:val="20"/>
              </w:rPr>
            </w:pPr>
            <w:proofErr w:type="gramStart"/>
            <w:r w:rsidRPr="000867F3">
              <w:rPr>
                <w:rFonts w:ascii="新細明體" w:hAnsi="新細明體" w:cs="Times New Roman" w:hint="eastAsia"/>
                <w:sz w:val="20"/>
                <w:szCs w:val="20"/>
              </w:rPr>
              <w:lastRenderedPageBreak/>
              <w:t>封識號</w:t>
            </w:r>
            <w:proofErr w:type="gramEnd"/>
            <w:r w:rsidRPr="000867F3">
              <w:rPr>
                <w:rFonts w:ascii="新細明體" w:hAnsi="新細明體" w:cs="Times New Roman"/>
                <w:sz w:val="20"/>
                <w:szCs w:val="20"/>
              </w:rPr>
              <w:t>:</w:t>
            </w:r>
            <w:sdt>
              <w:sdtPr>
                <w:rPr>
                  <w:rFonts w:ascii="新細明體" w:hAnsi="新細明體"/>
                  <w:sz w:val="20"/>
                  <w:szCs w:val="20"/>
                </w:rPr>
                <w:alias w:val="SealNo"/>
                <w:tag w:val="SealNo"/>
                <w:id w:val="1598672228"/>
                <w:placeholder>
                  <w:docPart w:val="D5E301FDB628449AABA5A0E64D38592B"/>
                </w:placeholder>
                <w:showingPlcHdr/>
              </w:sdtPr>
              <w:sdtEndPr/>
              <w:sdtContent>
                <w:r w:rsidR="000E7DEC" w:rsidRPr="000867F3">
                  <w:rPr>
                    <w:rStyle w:val="ae"/>
                    <w:rFonts w:ascii="新細明體" w:hAnsi="新細明體" w:hint="eastAsia"/>
                    <w:color w:val="auto"/>
                    <w:sz w:val="20"/>
                    <w:szCs w:val="20"/>
                  </w:rPr>
                  <w:t>按一下或點選這裡以輸入文字。</w:t>
                </w:r>
              </w:sdtContent>
            </w:sdt>
          </w:p>
        </w:tc>
      </w:tr>
      <w:tr w:rsidR="002C20F0" w:rsidRPr="000867F3" w14:paraId="7717F7CD" w14:textId="77777777" w:rsidTr="00052D10">
        <w:trPr>
          <w:trHeight w:val="227"/>
        </w:trPr>
        <w:tc>
          <w:tcPr>
            <w:tcW w:w="5861" w:type="dxa"/>
            <w:vAlign w:val="center"/>
            <w:hideMark/>
          </w:tcPr>
          <w:p w14:paraId="0672657C" w14:textId="2101412F" w:rsidR="002C20F0" w:rsidRPr="000867F3" w:rsidRDefault="000E7DEC">
            <w:pPr>
              <w:snapToGrid w:val="0"/>
              <w:ind w:firstLineChars="67" w:firstLine="134"/>
              <w:jc w:val="both"/>
              <w:rPr>
                <w:rFonts w:ascii="新細明體" w:hAnsi="新細明體" w:cs="Times New Roman"/>
                <w:sz w:val="20"/>
                <w:szCs w:val="20"/>
              </w:rPr>
            </w:pPr>
            <w:r w:rsidRPr="000867F3">
              <w:rPr>
                <w:rFonts w:ascii="新細明體" w:hAnsi="新細明體" w:cs="Times New Roman" w:hint="eastAsia"/>
                <w:sz w:val="20"/>
                <w:szCs w:val="20"/>
              </w:rPr>
              <w:t>進口口岸：</w:t>
            </w:r>
            <w:sdt>
              <w:sdtPr>
                <w:rPr>
                  <w:rFonts w:ascii="新細明體" w:hAnsi="新細明體" w:hint="eastAsia"/>
                  <w:sz w:val="20"/>
                  <w:szCs w:val="20"/>
                </w:rPr>
                <w:alias w:val="Port"/>
                <w:tag w:val="Port"/>
                <w:id w:val="-408609099"/>
                <w:placeholder>
                  <w:docPart w:val="4B5004848A1948D2A1D6097CFB2EFC53"/>
                </w:placeholder>
                <w:showingPlcHdr/>
              </w:sdtPr>
              <w:sdtEndPr/>
              <w:sdtContent>
                <w:r w:rsidR="00763136" w:rsidRPr="000867F3">
                  <w:rPr>
                    <w:rStyle w:val="ae"/>
                    <w:rFonts w:ascii="新細明體" w:hAnsi="新細明體" w:hint="eastAsia"/>
                    <w:color w:val="auto"/>
                    <w:sz w:val="20"/>
                    <w:szCs w:val="20"/>
                  </w:rPr>
                  <w:t>按一下或點選這裡以輸入文字。</w:t>
                </w:r>
              </w:sdtContent>
            </w:sdt>
          </w:p>
        </w:tc>
        <w:tc>
          <w:tcPr>
            <w:tcW w:w="2445" w:type="dxa"/>
            <w:vAlign w:val="center"/>
            <w:hideMark/>
          </w:tcPr>
          <w:p w14:paraId="6DABE909" w14:textId="0F88912E" w:rsidR="002C20F0" w:rsidRPr="000867F3" w:rsidRDefault="002C20F0">
            <w:pPr>
              <w:snapToGrid w:val="0"/>
              <w:jc w:val="both"/>
              <w:rPr>
                <w:rFonts w:ascii="新細明體" w:hAnsi="新細明體" w:cs="Times New Roman"/>
                <w:sz w:val="20"/>
                <w:szCs w:val="20"/>
              </w:rPr>
            </w:pPr>
          </w:p>
        </w:tc>
      </w:tr>
    </w:tbl>
    <w:p w14:paraId="6D8A6549" w14:textId="20B6152A" w:rsidR="002C20F0" w:rsidRPr="000867F3" w:rsidRDefault="002C20F0">
      <w:pPr>
        <w:rPr>
          <w:rFonts w:ascii="新細明體" w:hAnsi="新細明體"/>
          <w:sz w:val="20"/>
          <w:szCs w:val="20"/>
        </w:rPr>
      </w:pPr>
    </w:p>
    <w:sectPr w:rsidR="002C20F0" w:rsidRPr="000867F3" w:rsidSect="00206D29">
      <w:headerReference w:type="default" r:id="rId7"/>
      <w:pgSz w:w="11906" w:h="16838"/>
      <w:pgMar w:top="1440" w:right="1800" w:bottom="1440" w:left="1800" w:header="1440" w:footer="3458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4B58E7" w14:textId="77777777" w:rsidR="00271861" w:rsidRDefault="00271861">
      <w:r>
        <w:separator/>
      </w:r>
    </w:p>
  </w:endnote>
  <w:endnote w:type="continuationSeparator" w:id="0">
    <w:p w14:paraId="602A7116" w14:textId="77777777" w:rsidR="00271861" w:rsidRDefault="0027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E955B1" w14:textId="77777777" w:rsidR="00271861" w:rsidRDefault="00271861">
      <w:r>
        <w:separator/>
      </w:r>
    </w:p>
  </w:footnote>
  <w:footnote w:type="continuationSeparator" w:id="0">
    <w:p w14:paraId="4101FAFC" w14:textId="77777777" w:rsidR="00271861" w:rsidRDefault="00271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c"/>
      <w:tblW w:w="5000" w:type="pct"/>
      <w:tblInd w:w="0" w:type="dxa"/>
      <w:tblLook w:val="04A0" w:firstRow="1" w:lastRow="0" w:firstColumn="1" w:lastColumn="0" w:noHBand="0" w:noVBand="1"/>
    </w:tblPr>
    <w:tblGrid>
      <w:gridCol w:w="1793"/>
      <w:gridCol w:w="2113"/>
      <w:gridCol w:w="3224"/>
      <w:gridCol w:w="703"/>
      <w:gridCol w:w="473"/>
    </w:tblGrid>
    <w:tr w:rsidR="0011262B" w14:paraId="0D61A0B9" w14:textId="77777777" w:rsidTr="004B7467">
      <w:trPr>
        <w:trHeight w:val="363"/>
      </w:trPr>
      <w:tc>
        <w:tcPr>
          <w:tcW w:w="2351" w:type="pct"/>
          <w:gridSpan w:val="2"/>
        </w:tcPr>
        <w:p w14:paraId="183E7FBF" w14:textId="77777777" w:rsidR="0011262B" w:rsidRDefault="0011262B" w:rsidP="0011262B"/>
      </w:tc>
      <w:tc>
        <w:tcPr>
          <w:tcW w:w="2649" w:type="pct"/>
          <w:gridSpan w:val="3"/>
        </w:tcPr>
        <w:p w14:paraId="30B791D0" w14:textId="77777777" w:rsidR="0011262B" w:rsidRDefault="0011262B" w:rsidP="0011262B">
          <w:pPr>
            <w:rPr>
              <w:rFonts w:cs="Times New Roman"/>
            </w:rPr>
          </w:pPr>
        </w:p>
      </w:tc>
    </w:tr>
    <w:tr w:rsidR="0011262B" w14:paraId="41013FD6" w14:textId="77777777" w:rsidTr="004B7467">
      <w:trPr>
        <w:trHeight w:val="363"/>
      </w:trPr>
      <w:tc>
        <w:tcPr>
          <w:tcW w:w="2351" w:type="pct"/>
          <w:gridSpan w:val="2"/>
        </w:tcPr>
        <w:p w14:paraId="755F899C" w14:textId="77777777" w:rsidR="0011262B" w:rsidRDefault="0011262B" w:rsidP="0011262B">
          <w:pPr>
            <w:rPr>
              <w:rFonts w:cs="Times New Roman"/>
            </w:rPr>
          </w:pPr>
        </w:p>
      </w:tc>
      <w:tc>
        <w:tcPr>
          <w:tcW w:w="2649" w:type="pct"/>
          <w:gridSpan w:val="3"/>
        </w:tcPr>
        <w:p w14:paraId="6D2F0C8C" w14:textId="77777777" w:rsidR="0011262B" w:rsidRDefault="0011262B" w:rsidP="0011262B">
          <w:pPr>
            <w:rPr>
              <w:rFonts w:cs="Times New Roman"/>
            </w:rPr>
          </w:pPr>
        </w:p>
      </w:tc>
    </w:tr>
    <w:tr w:rsidR="0011262B" w14:paraId="1945B9F3" w14:textId="77777777" w:rsidTr="004B7467">
      <w:trPr>
        <w:trHeight w:val="407"/>
      </w:trPr>
      <w:tc>
        <w:tcPr>
          <w:tcW w:w="2351" w:type="pct"/>
          <w:gridSpan w:val="2"/>
        </w:tcPr>
        <w:p w14:paraId="67FABAA6" w14:textId="77777777" w:rsidR="0011262B" w:rsidRDefault="0011262B" w:rsidP="0011262B">
          <w:pPr>
            <w:rPr>
              <w:rFonts w:cs="Times New Roman"/>
            </w:rPr>
          </w:pPr>
        </w:p>
      </w:tc>
      <w:tc>
        <w:tcPr>
          <w:tcW w:w="2649" w:type="pct"/>
          <w:gridSpan w:val="3"/>
        </w:tcPr>
        <w:p w14:paraId="18D75E34" w14:textId="77777777" w:rsidR="0011262B" w:rsidRDefault="0011262B" w:rsidP="0011262B">
          <w:pPr>
            <w:rPr>
              <w:rFonts w:cs="Times New Roman"/>
            </w:rPr>
          </w:pPr>
        </w:p>
      </w:tc>
    </w:tr>
    <w:tr w:rsidR="0011262B" w14:paraId="7D5AA1E8" w14:textId="77777777" w:rsidTr="004B7467">
      <w:trPr>
        <w:trHeight w:val="286"/>
      </w:trPr>
      <w:tc>
        <w:tcPr>
          <w:tcW w:w="1079" w:type="pct"/>
        </w:tcPr>
        <w:p w14:paraId="22FB5694" w14:textId="77777777" w:rsidR="0011262B" w:rsidRDefault="0011262B" w:rsidP="0011262B">
          <w:pPr>
            <w:rPr>
              <w:rFonts w:cs="Times New Roman"/>
            </w:rPr>
          </w:pPr>
        </w:p>
      </w:tc>
      <w:tc>
        <w:tcPr>
          <w:tcW w:w="1272" w:type="pct"/>
          <w:hideMark/>
        </w:tcPr>
        <w:sdt>
          <w:sdtPr>
            <w:rPr>
              <w:sz w:val="20"/>
              <w:szCs w:val="20"/>
            </w:rPr>
            <w:alias w:val="Name"/>
            <w:tag w:val="Name"/>
            <w:id w:val="-1146810840"/>
            <w:placeholder>
              <w:docPart w:val="E9BD280117CA4D1E9DA933C7017A0D2E"/>
            </w:placeholder>
          </w:sdtPr>
          <w:sdtEndPr/>
          <w:sdtContent>
            <w:p w14:paraId="1F352131" w14:textId="77777777" w:rsidR="0011262B" w:rsidRDefault="0011262B" w:rsidP="0011262B">
              <w:pPr>
                <w:snapToGrid w:val="0"/>
                <w:rPr>
                  <w:rFonts w:cs="Times New Roman"/>
                  <w:sz w:val="20"/>
                  <w:szCs w:val="20"/>
                </w:rPr>
              </w:pPr>
              <w:r>
                <w:rPr>
                  <w:rFonts w:cs="Times New Roman"/>
                  <w:sz w:val="20"/>
                  <w:szCs w:val="20"/>
                </w:rPr>
                <w:t xml:space="preserve"> </w:t>
              </w:r>
            </w:p>
          </w:sdtContent>
        </w:sdt>
      </w:tc>
      <w:tc>
        <w:tcPr>
          <w:tcW w:w="1941" w:type="pct"/>
        </w:tcPr>
        <w:p w14:paraId="54471BD5" w14:textId="77777777" w:rsidR="0011262B" w:rsidRDefault="0011262B" w:rsidP="0011262B">
          <w:pPr>
            <w:snapToGrid w:val="0"/>
            <w:ind w:firstLineChars="1524" w:firstLine="3048"/>
            <w:rPr>
              <w:rFonts w:cs="Times New Roman"/>
              <w:sz w:val="20"/>
              <w:szCs w:val="20"/>
            </w:rPr>
          </w:pPr>
        </w:p>
      </w:tc>
      <w:tc>
        <w:tcPr>
          <w:tcW w:w="423" w:type="pct"/>
          <w:hideMark/>
        </w:tcPr>
        <w:p w14:paraId="47039BB6" w14:textId="77777777" w:rsidR="0011262B" w:rsidRDefault="0011262B" w:rsidP="0011262B">
          <w:pPr>
            <w:snapToGrid w:val="0"/>
            <w:rPr>
              <w:rFonts w:cs="Times New Roman"/>
              <w:sz w:val="20"/>
              <w:szCs w:val="20"/>
            </w:rPr>
          </w:pPr>
          <w:r w:rsidRPr="0011262B">
            <w:rPr>
              <w:sz w:val="20"/>
              <w:szCs w:val="20"/>
            </w:rPr>
            <w:fldChar w:fldCharType="begin"/>
          </w:r>
          <w:r w:rsidRPr="0011262B">
            <w:rPr>
              <w:sz w:val="20"/>
              <w:szCs w:val="20"/>
            </w:rPr>
            <w:instrText>PAGE   \* MERGEFORMAT</w:instrText>
          </w:r>
          <w:r w:rsidRPr="0011262B">
            <w:rPr>
              <w:sz w:val="20"/>
              <w:szCs w:val="20"/>
            </w:rPr>
            <w:fldChar w:fldCharType="separate"/>
          </w:r>
          <w:r w:rsidRPr="0011262B">
            <w:rPr>
              <w:sz w:val="20"/>
              <w:szCs w:val="20"/>
              <w:lang w:val="zh-TW"/>
            </w:rPr>
            <w:t>1</w:t>
          </w:r>
          <w:r w:rsidRPr="0011262B">
            <w:rPr>
              <w:sz w:val="20"/>
              <w:szCs w:val="20"/>
            </w:rPr>
            <w:fldChar w:fldCharType="end"/>
          </w:r>
        </w:p>
      </w:tc>
      <w:tc>
        <w:tcPr>
          <w:tcW w:w="285" w:type="pct"/>
          <w:hideMark/>
        </w:tcPr>
        <w:p w14:paraId="70796D15" w14:textId="77777777" w:rsidR="0011262B" w:rsidRDefault="00052D10" w:rsidP="0011262B">
          <w:pPr>
            <w:snapToGrid w:val="0"/>
            <w:rPr>
              <w:rFonts w:cs="Times New Roman"/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\* Arabic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sdt>
    <w:sdtPr>
      <w:id w:val="131059842"/>
      <w:docPartObj>
        <w:docPartGallery w:val="Watermarks"/>
        <w:docPartUnique/>
      </w:docPartObj>
    </w:sdtPr>
    <w:sdtEndPr/>
    <w:sdtContent>
      <w:p w14:paraId="1902350C" w14:textId="68B619D7" w:rsidR="0011262B" w:rsidRDefault="00271861" w:rsidP="0011262B">
        <w:pPr>
          <w:pStyle w:val="a3"/>
          <w:spacing w:line="352" w:lineRule="exact"/>
        </w:pPr>
        <w:r>
          <w:rPr>
            <w:noProof/>
          </w:rPr>
          <w:pict w14:anchorId="1C213BA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9619845" o:spid="_x0000_s2049" type="#_x0000_t75" style="position:absolute;margin-left:-90.1pt;margin-top:-162.4pt;width:595.45pt;height:843.85pt;z-index:-251658752;mso-position-horizontal-relative:margin;mso-position-vertical-relative:margin" o:allowincell="f">
              <v:imagedata r:id="rId1" o:title="核對單明細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563"/>
    <w:rsid w:val="00026B2D"/>
    <w:rsid w:val="00047B19"/>
    <w:rsid w:val="00052D10"/>
    <w:rsid w:val="00066E5C"/>
    <w:rsid w:val="00080026"/>
    <w:rsid w:val="000867F3"/>
    <w:rsid w:val="000E7DEC"/>
    <w:rsid w:val="0011262B"/>
    <w:rsid w:val="00121B61"/>
    <w:rsid w:val="00167D77"/>
    <w:rsid w:val="00183E12"/>
    <w:rsid w:val="001875B3"/>
    <w:rsid w:val="001D46E4"/>
    <w:rsid w:val="00206D29"/>
    <w:rsid w:val="00252197"/>
    <w:rsid w:val="00271861"/>
    <w:rsid w:val="002B205F"/>
    <w:rsid w:val="002C20F0"/>
    <w:rsid w:val="00317BDA"/>
    <w:rsid w:val="00330468"/>
    <w:rsid w:val="00390F15"/>
    <w:rsid w:val="0040350A"/>
    <w:rsid w:val="0042742A"/>
    <w:rsid w:val="00492283"/>
    <w:rsid w:val="004A5DA5"/>
    <w:rsid w:val="004C3FAC"/>
    <w:rsid w:val="004D07B3"/>
    <w:rsid w:val="00610764"/>
    <w:rsid w:val="00632561"/>
    <w:rsid w:val="00763136"/>
    <w:rsid w:val="007765DD"/>
    <w:rsid w:val="0079281D"/>
    <w:rsid w:val="007D24A9"/>
    <w:rsid w:val="0080570F"/>
    <w:rsid w:val="00806CA4"/>
    <w:rsid w:val="008214A5"/>
    <w:rsid w:val="008350CE"/>
    <w:rsid w:val="00856D26"/>
    <w:rsid w:val="00866F21"/>
    <w:rsid w:val="00874BDC"/>
    <w:rsid w:val="008868F8"/>
    <w:rsid w:val="008F7D3D"/>
    <w:rsid w:val="00931E31"/>
    <w:rsid w:val="00944092"/>
    <w:rsid w:val="009B627C"/>
    <w:rsid w:val="009C33EC"/>
    <w:rsid w:val="00A85D90"/>
    <w:rsid w:val="00A8623E"/>
    <w:rsid w:val="00AA55D6"/>
    <w:rsid w:val="00AC68C6"/>
    <w:rsid w:val="00AF3AE2"/>
    <w:rsid w:val="00B24B22"/>
    <w:rsid w:val="00C37DE1"/>
    <w:rsid w:val="00C415D7"/>
    <w:rsid w:val="00C7665C"/>
    <w:rsid w:val="00C97563"/>
    <w:rsid w:val="00CD7902"/>
    <w:rsid w:val="00D5641B"/>
    <w:rsid w:val="00DB6D17"/>
    <w:rsid w:val="00DE5FBD"/>
    <w:rsid w:val="00E00247"/>
    <w:rsid w:val="00FA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80551E2"/>
  <w15:chartTrackingRefBased/>
  <w15:docId w15:val="{0C0B07BC-18E2-42D1-98D3-5B4363224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widowControl/>
      <w:spacing w:before="100" w:beforeAutospacing="1" w:after="100" w:afterAutospacing="1"/>
    </w:pPr>
    <w:rPr>
      <w:rFonts w:ascii="Times New Roman" w:eastAsiaTheme="minorEastAsia" w:hAnsi="Times New Roman"/>
      <w:kern w:val="0"/>
      <w:szCs w:val="24"/>
    </w:rPr>
  </w:style>
  <w:style w:type="paragraph" w:styleId="a3">
    <w:name w:val="head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Pr>
      <w:kern w:val="2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Pr>
      <w:kern w:val="2"/>
    </w:rPr>
  </w:style>
  <w:style w:type="paragraph" w:styleId="a7">
    <w:name w:val="Balloon Text"/>
    <w:basedOn w:val="a"/>
    <w:link w:val="a8"/>
    <w:uiPriority w:val="99"/>
    <w:semiHidden/>
    <w:unhideWhenUsed/>
    <w:rPr>
      <w:rFonts w:ascii="Cambria" w:hAnsi="Cambria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a9">
    <w:name w:val="批注框文本"/>
    <w:basedOn w:val="a"/>
    <w:link w:val="Char"/>
  </w:style>
  <w:style w:type="character" w:customStyle="1" w:styleId="Char">
    <w:name w:val="批注框文本 Char"/>
    <w:basedOn w:val="a0"/>
    <w:link w:val="a9"/>
    <w:uiPriority w:val="99"/>
    <w:semiHidden/>
    <w:locked/>
    <w:rPr>
      <w:rFonts w:ascii="Cambria" w:eastAsia="新細明體" w:hAnsi="Cambria" w:cs="Times New Roman" w:hint="default"/>
      <w:sz w:val="18"/>
      <w:szCs w:val="18"/>
    </w:rPr>
  </w:style>
  <w:style w:type="paragraph" w:customStyle="1" w:styleId="aa">
    <w:name w:val="页眉"/>
    <w:basedOn w:val="a"/>
    <w:link w:val="Char0"/>
  </w:style>
  <w:style w:type="character" w:customStyle="1" w:styleId="Char0">
    <w:name w:val="页眉 Char"/>
    <w:basedOn w:val="a0"/>
    <w:link w:val="aa"/>
    <w:uiPriority w:val="99"/>
    <w:semiHidden/>
    <w:locked/>
    <w:rPr>
      <w:sz w:val="20"/>
      <w:szCs w:val="20"/>
    </w:rPr>
  </w:style>
  <w:style w:type="paragraph" w:customStyle="1" w:styleId="ab">
    <w:name w:val="页脚"/>
    <w:basedOn w:val="a"/>
    <w:link w:val="Char1"/>
  </w:style>
  <w:style w:type="character" w:customStyle="1" w:styleId="Char1">
    <w:name w:val="页脚 Char"/>
    <w:basedOn w:val="a0"/>
    <w:link w:val="ab"/>
    <w:uiPriority w:val="99"/>
    <w:locked/>
    <w:rPr>
      <w:sz w:val="20"/>
      <w:szCs w:val="20"/>
    </w:rPr>
  </w:style>
  <w:style w:type="table" w:customStyle="1" w:styleId="ac">
    <w:name w:val="普通表格"/>
    <w:uiPriority w:val="99"/>
    <w:semiHidden/>
    <w:qFormat/>
    <w:rPr>
      <w:rFonts w:cs="Calibri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name w:val="网格型"/>
    <w:basedOn w:val="a1"/>
    <w:uiPriority w:val="59"/>
    <w:rPr>
      <w:rFonts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4C3F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source\repos\a3541336\QuickOutputCert\QuickOutputCert\bin\Debug\Resources\&#26680;&#23565;&#21934;&#31684;&#26412;.do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9BD280117CA4D1E9DA933C7017A0D2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D572704-7D6D-4981-9792-122A5A9D0932}"/>
      </w:docPartPr>
      <w:docPartBody>
        <w:p w:rsidR="00AD6B1C" w:rsidRDefault="002202D7">
          <w:pPr>
            <w:pStyle w:val="E9BD280117CA4D1E9DA933C7017A0D2E"/>
          </w:pPr>
          <w:r w:rsidRPr="002D1E56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209959CFBF15443CB3F3D3D5EAF5F53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D9826FA-18FA-4168-B809-84A09E238D84}"/>
      </w:docPartPr>
      <w:docPartBody>
        <w:p w:rsidR="00145BE9" w:rsidRDefault="004A565F" w:rsidP="004A565F">
          <w:pPr>
            <w:pStyle w:val="209959CFBF15443CB3F3D3D5EAF5F53F"/>
          </w:pPr>
          <w:r w:rsidRPr="00E30FF6">
            <w:rPr>
              <w:rStyle w:val="a3"/>
              <w:rFonts w:hint="eastAsia"/>
            </w:rPr>
            <w:t>輸入要重複的任何內容，包括其他內容控制項。您也可以在表格列周圍插入此控制項，以便重複部分的表格。</w:t>
          </w:r>
        </w:p>
      </w:docPartBody>
    </w:docPart>
    <w:docPart>
      <w:docPartPr>
        <w:name w:val="7F9E296889C74B7A95C3FDF5947947D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EE32C29-E138-4A3D-AC0A-2150ED73501E}"/>
      </w:docPartPr>
      <w:docPartBody>
        <w:p w:rsidR="00145BE9" w:rsidRDefault="0058795E" w:rsidP="0058795E">
          <w:pPr>
            <w:pStyle w:val="7F9E296889C74B7A95C3FDF5947947DD8"/>
          </w:pPr>
          <w:r w:rsidRPr="000867F3">
            <w:rPr>
              <w:rStyle w:val="a3"/>
              <w:rFonts w:ascii="新細明體" w:hAnsi="新細明體" w:hint="eastAsia"/>
              <w:sz w:val="20"/>
              <w:szCs w:val="20"/>
            </w:rPr>
            <w:t>按一下或點選這裡以輸入文字。</w:t>
          </w:r>
        </w:p>
      </w:docPartBody>
    </w:docPart>
    <w:docPart>
      <w:docPartPr>
        <w:name w:val="060E4F346BF94ACAA2EB5AFD8C8ADDE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EF57FB9-C322-49A0-881E-BA054E960F70}"/>
      </w:docPartPr>
      <w:docPartBody>
        <w:p w:rsidR="00145BE9" w:rsidRDefault="0058795E" w:rsidP="0058795E">
          <w:pPr>
            <w:pStyle w:val="060E4F346BF94ACAA2EB5AFD8C8ADDEA8"/>
          </w:pPr>
          <w:r w:rsidRPr="000867F3">
            <w:rPr>
              <w:rStyle w:val="a3"/>
              <w:rFonts w:ascii="新細明體" w:hAnsi="新細明體" w:hint="eastAsia"/>
              <w:sz w:val="20"/>
              <w:szCs w:val="20"/>
            </w:rPr>
            <w:t>按一下或點選這裡以輸入文字。</w:t>
          </w:r>
        </w:p>
      </w:docPartBody>
    </w:docPart>
    <w:docPart>
      <w:docPartPr>
        <w:name w:val="108E4084B41C4E8098847C6C3DFE64C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59F9B18-44F5-4956-9616-9A36DFF0A28E}"/>
      </w:docPartPr>
      <w:docPartBody>
        <w:p w:rsidR="00145BE9" w:rsidRDefault="0058795E" w:rsidP="0058795E">
          <w:pPr>
            <w:pStyle w:val="108E4084B41C4E8098847C6C3DFE64CE8"/>
          </w:pPr>
          <w:r w:rsidRPr="000867F3">
            <w:rPr>
              <w:rStyle w:val="a3"/>
              <w:rFonts w:ascii="新細明體" w:hAnsi="新細明體" w:hint="eastAsia"/>
              <w:sz w:val="20"/>
              <w:szCs w:val="20"/>
            </w:rPr>
            <w:t>按一下或點選這裡以輸入文字。</w:t>
          </w:r>
        </w:p>
      </w:docPartBody>
    </w:docPart>
    <w:docPart>
      <w:docPartPr>
        <w:name w:val="D6B4B73618524AC7A5FDBE4597EAF00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B49E9D4-407F-4175-9D8D-DB54BC730B3E}"/>
      </w:docPartPr>
      <w:docPartBody>
        <w:p w:rsidR="00145BE9" w:rsidRDefault="0058795E" w:rsidP="0058795E">
          <w:pPr>
            <w:pStyle w:val="D6B4B73618524AC7A5FDBE4597EAF0088"/>
          </w:pPr>
          <w:r w:rsidRPr="000867F3">
            <w:rPr>
              <w:rStyle w:val="a3"/>
              <w:rFonts w:ascii="新細明體" w:hAnsi="新細明體" w:hint="eastAsia"/>
              <w:sz w:val="20"/>
              <w:szCs w:val="20"/>
            </w:rPr>
            <w:t>按一下或點選這裡以輸入文字。</w:t>
          </w:r>
        </w:p>
      </w:docPartBody>
    </w:docPart>
    <w:docPart>
      <w:docPartPr>
        <w:name w:val="C59CA074E91B4FDFAFAEB1333C948ED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62A08E2-21F8-4E2D-8449-73D8502D92D9}"/>
      </w:docPartPr>
      <w:docPartBody>
        <w:p w:rsidR="00145BE9" w:rsidRDefault="0058795E" w:rsidP="0058795E">
          <w:pPr>
            <w:pStyle w:val="C59CA074E91B4FDFAFAEB1333C948EDF8"/>
          </w:pPr>
          <w:r w:rsidRPr="000867F3">
            <w:rPr>
              <w:rStyle w:val="a3"/>
              <w:rFonts w:ascii="新細明體" w:hAnsi="新細明體" w:hint="eastAsia"/>
              <w:sz w:val="20"/>
              <w:szCs w:val="20"/>
            </w:rPr>
            <w:t>按一下或點選這裡以輸入文字。</w:t>
          </w:r>
        </w:p>
      </w:docPartBody>
    </w:docPart>
    <w:docPart>
      <w:docPartPr>
        <w:name w:val="78CA2908CF8146F7A27D9D6C1C88F06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BBB82BC-9098-4B19-B6A3-DEF2D82B3EBB}"/>
      </w:docPartPr>
      <w:docPartBody>
        <w:p w:rsidR="00145BE9" w:rsidRDefault="0058795E" w:rsidP="0058795E">
          <w:pPr>
            <w:pStyle w:val="78CA2908CF8146F7A27D9D6C1C88F0668"/>
          </w:pPr>
          <w:r w:rsidRPr="000867F3">
            <w:rPr>
              <w:rStyle w:val="a3"/>
              <w:rFonts w:ascii="新細明體" w:hAnsi="新細明體" w:hint="eastAsia"/>
              <w:sz w:val="20"/>
              <w:szCs w:val="20"/>
            </w:rPr>
            <w:t>按一下或點選這裡以輸入文字。</w:t>
          </w:r>
        </w:p>
      </w:docPartBody>
    </w:docPart>
    <w:docPart>
      <w:docPartPr>
        <w:name w:val="86B8C8898A284D50B09BBFE76F0EF99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C3A7055-7EA2-44D1-AC9D-C4B6B895BD79}"/>
      </w:docPartPr>
      <w:docPartBody>
        <w:p w:rsidR="00145BE9" w:rsidRDefault="0058795E" w:rsidP="0058795E">
          <w:pPr>
            <w:pStyle w:val="86B8C8898A284D50B09BBFE76F0EF9968"/>
          </w:pPr>
          <w:r w:rsidRPr="000867F3">
            <w:rPr>
              <w:rStyle w:val="a3"/>
              <w:rFonts w:ascii="新細明體" w:hAnsi="新細明體" w:hint="eastAsia"/>
              <w:sz w:val="16"/>
              <w:szCs w:val="16"/>
            </w:rPr>
            <w:t>按一下或點選這裡以輸入文字。</w:t>
          </w:r>
        </w:p>
      </w:docPartBody>
    </w:docPart>
    <w:docPart>
      <w:docPartPr>
        <w:name w:val="492E06FDE0904183981F39B0041A7B4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C6AB10A-BCB9-4849-8734-1E85213AA452}"/>
      </w:docPartPr>
      <w:docPartBody>
        <w:p w:rsidR="00145BE9" w:rsidRDefault="0058795E" w:rsidP="0058795E">
          <w:pPr>
            <w:pStyle w:val="492E06FDE0904183981F39B0041A7B4D8"/>
          </w:pPr>
          <w:r w:rsidRPr="000867F3">
            <w:rPr>
              <w:rStyle w:val="a3"/>
              <w:rFonts w:ascii="新細明體" w:hAnsi="新細明體" w:hint="eastAsia"/>
              <w:sz w:val="16"/>
              <w:szCs w:val="16"/>
            </w:rPr>
            <w:t>按一下或點選這裡以輸入文字。</w:t>
          </w:r>
        </w:p>
      </w:docPartBody>
    </w:docPart>
    <w:docPart>
      <w:docPartPr>
        <w:name w:val="DefaultPlaceholder_-185401343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C994035-9958-4B45-BA90-5F401C8E2890}"/>
      </w:docPartPr>
      <w:docPartBody>
        <w:p w:rsidR="00AA5220" w:rsidRDefault="00145BE9">
          <w:r w:rsidRPr="004A5CCF">
            <w:rPr>
              <w:rStyle w:val="a3"/>
              <w:rFonts w:hint="eastAsia"/>
            </w:rPr>
            <w:t>選擇建置組塊。</w:t>
          </w:r>
        </w:p>
      </w:docPartBody>
    </w:docPart>
    <w:docPart>
      <w:docPartPr>
        <w:name w:val="24F5CF3FFA31424AB78D4FA08F012E5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5A7D0F3-DB6F-401B-B793-6A0BA9335785}"/>
      </w:docPartPr>
      <w:docPartBody>
        <w:p w:rsidR="00586EE7" w:rsidRDefault="0058795E" w:rsidP="0058795E">
          <w:pPr>
            <w:pStyle w:val="24F5CF3FFA31424AB78D4FA08F012E5A4"/>
          </w:pPr>
          <w:r w:rsidRPr="000867F3">
            <w:rPr>
              <w:rStyle w:val="a3"/>
              <w:rFonts w:ascii="新細明體" w:hAnsi="新細明體" w:hint="eastAsia"/>
              <w:sz w:val="20"/>
              <w:szCs w:val="20"/>
            </w:rPr>
            <w:t>按一下或點選這裡以輸入文字。</w:t>
          </w:r>
        </w:p>
      </w:docPartBody>
    </w:docPart>
    <w:docPart>
      <w:docPartPr>
        <w:name w:val="D5E301FDB628449AABA5A0E64D38592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A5AAECC-1C6E-48CE-8DAB-F95101D9A51F}"/>
      </w:docPartPr>
      <w:docPartBody>
        <w:p w:rsidR="003B69BF" w:rsidRDefault="0058795E" w:rsidP="0058795E">
          <w:pPr>
            <w:pStyle w:val="D5E301FDB628449AABA5A0E64D38592B2"/>
          </w:pPr>
          <w:r w:rsidRPr="000867F3">
            <w:rPr>
              <w:rStyle w:val="a3"/>
              <w:rFonts w:ascii="新細明體" w:hAnsi="新細明體" w:hint="eastAsia"/>
              <w:sz w:val="20"/>
              <w:szCs w:val="20"/>
            </w:rPr>
            <w:t>按一下或點選這裡以輸入文字。</w:t>
          </w:r>
        </w:p>
      </w:docPartBody>
    </w:docPart>
    <w:docPart>
      <w:docPartPr>
        <w:name w:val="4B5004848A1948D2A1D6097CFB2EFC5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08C09E7-651E-4B2B-A94D-4E45F494D299}"/>
      </w:docPartPr>
      <w:docPartBody>
        <w:p w:rsidR="00447EE6" w:rsidRDefault="0058795E" w:rsidP="0058795E">
          <w:pPr>
            <w:pStyle w:val="4B5004848A1948D2A1D6097CFB2EFC531"/>
          </w:pPr>
          <w:r w:rsidRPr="000867F3">
            <w:rPr>
              <w:rStyle w:val="a3"/>
              <w:rFonts w:ascii="新細明體" w:hAnsi="新細明體" w:hint="eastAsia"/>
              <w:sz w:val="20"/>
              <w:szCs w:val="20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F8"/>
    <w:rsid w:val="00042E8A"/>
    <w:rsid w:val="000D4D7E"/>
    <w:rsid w:val="000F2DF1"/>
    <w:rsid w:val="00145BE9"/>
    <w:rsid w:val="0016653A"/>
    <w:rsid w:val="002202D7"/>
    <w:rsid w:val="002239DC"/>
    <w:rsid w:val="002A0BF6"/>
    <w:rsid w:val="002F067C"/>
    <w:rsid w:val="0034204C"/>
    <w:rsid w:val="003850D8"/>
    <w:rsid w:val="003B69BF"/>
    <w:rsid w:val="003E5B72"/>
    <w:rsid w:val="00407F62"/>
    <w:rsid w:val="00447EE6"/>
    <w:rsid w:val="004A565F"/>
    <w:rsid w:val="004D7C93"/>
    <w:rsid w:val="00564E7B"/>
    <w:rsid w:val="00586EE7"/>
    <w:rsid w:val="0058795E"/>
    <w:rsid w:val="00684EE4"/>
    <w:rsid w:val="00695D22"/>
    <w:rsid w:val="006F1F02"/>
    <w:rsid w:val="007200B2"/>
    <w:rsid w:val="00735815"/>
    <w:rsid w:val="007A5A31"/>
    <w:rsid w:val="008969DC"/>
    <w:rsid w:val="008B5180"/>
    <w:rsid w:val="008C0AC6"/>
    <w:rsid w:val="00925108"/>
    <w:rsid w:val="009461F8"/>
    <w:rsid w:val="00A14EE2"/>
    <w:rsid w:val="00A32FFC"/>
    <w:rsid w:val="00AA5220"/>
    <w:rsid w:val="00AD6B1C"/>
    <w:rsid w:val="00B32B94"/>
    <w:rsid w:val="00B335B0"/>
    <w:rsid w:val="00B836F8"/>
    <w:rsid w:val="00BE1B4D"/>
    <w:rsid w:val="00BF5ED2"/>
    <w:rsid w:val="00C11749"/>
    <w:rsid w:val="00C11E1E"/>
    <w:rsid w:val="00CA3828"/>
    <w:rsid w:val="00DC7A79"/>
    <w:rsid w:val="00E6073D"/>
    <w:rsid w:val="00E8199B"/>
    <w:rsid w:val="00EC7DE7"/>
    <w:rsid w:val="00F20A07"/>
    <w:rsid w:val="00FC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795E"/>
    <w:rPr>
      <w:color w:val="808080"/>
    </w:rPr>
  </w:style>
  <w:style w:type="paragraph" w:customStyle="1" w:styleId="B606F63295EC4A8D93C9034FB4FB2CED">
    <w:name w:val="B606F63295EC4A8D93C9034FB4FB2CED"/>
    <w:pPr>
      <w:widowControl w:val="0"/>
    </w:pPr>
  </w:style>
  <w:style w:type="paragraph" w:customStyle="1" w:styleId="E9BD280117CA4D1E9DA933C7017A0D2E">
    <w:name w:val="E9BD280117CA4D1E9DA933C7017A0D2E"/>
    <w:pPr>
      <w:widowControl w:val="0"/>
    </w:pPr>
  </w:style>
  <w:style w:type="paragraph" w:customStyle="1" w:styleId="C5BA3706E17F4BF19258709EFAB0CBCB">
    <w:name w:val="C5BA3706E17F4BF19258709EFAB0CBCB"/>
    <w:pPr>
      <w:widowControl w:val="0"/>
    </w:pPr>
  </w:style>
  <w:style w:type="paragraph" w:customStyle="1" w:styleId="0CB3AB18C8B94AFEAA73BBB1C111ED07">
    <w:name w:val="0CB3AB18C8B94AFEAA73BBB1C111ED07"/>
    <w:pPr>
      <w:widowControl w:val="0"/>
    </w:pPr>
  </w:style>
  <w:style w:type="paragraph" w:customStyle="1" w:styleId="844291606EF74758B29DAD8DB0C727FA">
    <w:name w:val="844291606EF74758B29DAD8DB0C727FA"/>
    <w:pPr>
      <w:widowControl w:val="0"/>
    </w:pPr>
  </w:style>
  <w:style w:type="paragraph" w:customStyle="1" w:styleId="A553BBF6E7B84F808BDE955506CD9E96">
    <w:name w:val="A553BBF6E7B84F808BDE955506CD9E96"/>
    <w:pPr>
      <w:widowControl w:val="0"/>
    </w:pPr>
  </w:style>
  <w:style w:type="paragraph" w:customStyle="1" w:styleId="C1942215239D4D2685FA5037E07470C8">
    <w:name w:val="C1942215239D4D2685FA5037E07470C8"/>
    <w:pPr>
      <w:widowControl w:val="0"/>
    </w:pPr>
  </w:style>
  <w:style w:type="paragraph" w:customStyle="1" w:styleId="8D6A9407AEC84343BF874828C902F806">
    <w:name w:val="8D6A9407AEC84343BF874828C902F806"/>
    <w:pPr>
      <w:widowControl w:val="0"/>
    </w:pPr>
  </w:style>
  <w:style w:type="paragraph" w:customStyle="1" w:styleId="1215511684CF4E7B9E1AB71B8034D3DE">
    <w:name w:val="1215511684CF4E7B9E1AB71B8034D3DE"/>
    <w:pPr>
      <w:widowControl w:val="0"/>
    </w:pPr>
  </w:style>
  <w:style w:type="paragraph" w:customStyle="1" w:styleId="2C5B16DA3D7744EBB4A5B8AB77496BB7">
    <w:name w:val="2C5B16DA3D7744EBB4A5B8AB77496BB7"/>
    <w:rsid w:val="00AD6B1C"/>
    <w:pPr>
      <w:widowControl w:val="0"/>
    </w:pPr>
    <w:rPr>
      <w:rFonts w:ascii="Calibri" w:eastAsia="新細明體" w:hAnsi="Calibri" w:cs="Times New Roman"/>
    </w:rPr>
  </w:style>
  <w:style w:type="paragraph" w:customStyle="1" w:styleId="C5BA3706E17F4BF19258709EFAB0CBCB1">
    <w:name w:val="C5BA3706E17F4BF19258709EFAB0CBCB1"/>
    <w:rsid w:val="00AD6B1C"/>
    <w:pPr>
      <w:widowControl w:val="0"/>
    </w:pPr>
    <w:rPr>
      <w:rFonts w:ascii="Calibri" w:eastAsia="新細明體" w:hAnsi="Calibri" w:cs="Times New Roman"/>
    </w:rPr>
  </w:style>
  <w:style w:type="paragraph" w:customStyle="1" w:styleId="0CB3AB18C8B94AFEAA73BBB1C111ED071">
    <w:name w:val="0CB3AB18C8B94AFEAA73BBB1C111ED071"/>
    <w:rsid w:val="00AD6B1C"/>
    <w:pPr>
      <w:widowControl w:val="0"/>
    </w:pPr>
    <w:rPr>
      <w:rFonts w:ascii="Calibri" w:eastAsia="新細明體" w:hAnsi="Calibri" w:cs="Times New Roman"/>
    </w:rPr>
  </w:style>
  <w:style w:type="paragraph" w:customStyle="1" w:styleId="844291606EF74758B29DAD8DB0C727FA1">
    <w:name w:val="844291606EF74758B29DAD8DB0C727FA1"/>
    <w:rsid w:val="00AD6B1C"/>
    <w:pPr>
      <w:widowControl w:val="0"/>
    </w:pPr>
    <w:rPr>
      <w:rFonts w:ascii="Calibri" w:eastAsia="新細明體" w:hAnsi="Calibri" w:cs="Times New Roman"/>
    </w:rPr>
  </w:style>
  <w:style w:type="paragraph" w:customStyle="1" w:styleId="A553BBF6E7B84F808BDE955506CD9E961">
    <w:name w:val="A553BBF6E7B84F808BDE955506CD9E961"/>
    <w:rsid w:val="00AD6B1C"/>
    <w:pPr>
      <w:widowControl w:val="0"/>
    </w:pPr>
    <w:rPr>
      <w:rFonts w:ascii="Calibri" w:eastAsia="新細明體" w:hAnsi="Calibri" w:cs="Times New Roman"/>
    </w:rPr>
  </w:style>
  <w:style w:type="paragraph" w:customStyle="1" w:styleId="C1942215239D4D2685FA5037E07470C81">
    <w:name w:val="C1942215239D4D2685FA5037E07470C81"/>
    <w:rsid w:val="00AD6B1C"/>
    <w:pPr>
      <w:widowControl w:val="0"/>
    </w:pPr>
    <w:rPr>
      <w:rFonts w:ascii="Calibri" w:eastAsia="新細明體" w:hAnsi="Calibri" w:cs="Times New Roman"/>
    </w:rPr>
  </w:style>
  <w:style w:type="paragraph" w:customStyle="1" w:styleId="8D6A9407AEC84343BF874828C902F8061">
    <w:name w:val="8D6A9407AEC84343BF874828C902F8061"/>
    <w:rsid w:val="00AD6B1C"/>
    <w:pPr>
      <w:widowControl w:val="0"/>
    </w:pPr>
    <w:rPr>
      <w:rFonts w:ascii="Calibri" w:eastAsia="新細明體" w:hAnsi="Calibri" w:cs="Times New Roman"/>
    </w:rPr>
  </w:style>
  <w:style w:type="paragraph" w:customStyle="1" w:styleId="1215511684CF4E7B9E1AB71B8034D3DE1">
    <w:name w:val="1215511684CF4E7B9E1AB71B8034D3DE1"/>
    <w:rsid w:val="00AD6B1C"/>
    <w:pPr>
      <w:widowControl w:val="0"/>
    </w:pPr>
    <w:rPr>
      <w:rFonts w:ascii="Calibri" w:eastAsia="新細明體" w:hAnsi="Calibri" w:cs="Times New Roman"/>
    </w:rPr>
  </w:style>
  <w:style w:type="paragraph" w:customStyle="1" w:styleId="3EC15B6E5D804782BFB66738BBE1B461">
    <w:name w:val="3EC15B6E5D804782BFB66738BBE1B461"/>
    <w:rsid w:val="008B5180"/>
    <w:pPr>
      <w:widowControl w:val="0"/>
    </w:pPr>
    <w:rPr>
      <w:rFonts w:ascii="Calibri" w:eastAsia="新細明體" w:hAnsi="Calibri" w:cs="Times New Roman"/>
    </w:rPr>
  </w:style>
  <w:style w:type="paragraph" w:customStyle="1" w:styleId="10E6B4FA3EFA48A49420E16D0ECCBCAA">
    <w:name w:val="10E6B4FA3EFA48A49420E16D0ECCBCAA"/>
    <w:rsid w:val="008B5180"/>
    <w:pPr>
      <w:widowControl w:val="0"/>
    </w:pPr>
    <w:rPr>
      <w:rFonts w:ascii="Calibri" w:eastAsia="新細明體" w:hAnsi="Calibri" w:cs="Times New Roman"/>
    </w:rPr>
  </w:style>
  <w:style w:type="paragraph" w:customStyle="1" w:styleId="CBF08CF00F9848489B70E3B9EAEAE631">
    <w:name w:val="CBF08CF00F9848489B70E3B9EAEAE631"/>
    <w:rsid w:val="008B5180"/>
    <w:pPr>
      <w:widowControl w:val="0"/>
    </w:pPr>
    <w:rPr>
      <w:rFonts w:ascii="Calibri" w:eastAsia="新細明體" w:hAnsi="Calibri" w:cs="Times New Roman"/>
    </w:rPr>
  </w:style>
  <w:style w:type="paragraph" w:customStyle="1" w:styleId="ACF167E2D8FF4C4CB14677CF8F8B5D3F">
    <w:name w:val="ACF167E2D8FF4C4CB14677CF8F8B5D3F"/>
    <w:rsid w:val="008B5180"/>
    <w:pPr>
      <w:widowControl w:val="0"/>
    </w:pPr>
    <w:rPr>
      <w:rFonts w:ascii="Calibri" w:eastAsia="新細明體" w:hAnsi="Calibri" w:cs="Times New Roman"/>
    </w:rPr>
  </w:style>
  <w:style w:type="paragraph" w:customStyle="1" w:styleId="C1942215239D4D2685FA5037E07470C82">
    <w:name w:val="C1942215239D4D2685FA5037E07470C82"/>
    <w:rsid w:val="008B5180"/>
    <w:pPr>
      <w:widowControl w:val="0"/>
    </w:pPr>
    <w:rPr>
      <w:rFonts w:ascii="Calibri" w:eastAsia="新細明體" w:hAnsi="Calibri" w:cs="Times New Roman"/>
    </w:rPr>
  </w:style>
  <w:style w:type="paragraph" w:customStyle="1" w:styleId="8D6A9407AEC84343BF874828C902F8062">
    <w:name w:val="8D6A9407AEC84343BF874828C902F8062"/>
    <w:rsid w:val="008B5180"/>
    <w:pPr>
      <w:widowControl w:val="0"/>
    </w:pPr>
    <w:rPr>
      <w:rFonts w:ascii="Calibri" w:eastAsia="新細明體" w:hAnsi="Calibri" w:cs="Times New Roman"/>
    </w:rPr>
  </w:style>
  <w:style w:type="paragraph" w:customStyle="1" w:styleId="1215511684CF4E7B9E1AB71B8034D3DE2">
    <w:name w:val="1215511684CF4E7B9E1AB71B8034D3DE2"/>
    <w:rsid w:val="008B5180"/>
    <w:pPr>
      <w:widowControl w:val="0"/>
    </w:pPr>
    <w:rPr>
      <w:rFonts w:ascii="Calibri" w:eastAsia="新細明體" w:hAnsi="Calibri" w:cs="Times New Roman"/>
    </w:rPr>
  </w:style>
  <w:style w:type="paragraph" w:customStyle="1" w:styleId="3EC15B6E5D804782BFB66738BBE1B4611">
    <w:name w:val="3EC15B6E5D804782BFB66738BBE1B4611"/>
    <w:rsid w:val="003850D8"/>
    <w:pPr>
      <w:widowControl w:val="0"/>
    </w:pPr>
    <w:rPr>
      <w:rFonts w:ascii="Calibri" w:eastAsia="新細明體" w:hAnsi="Calibri" w:cs="Times New Roman"/>
    </w:rPr>
  </w:style>
  <w:style w:type="paragraph" w:customStyle="1" w:styleId="10E6B4FA3EFA48A49420E16D0ECCBCAA1">
    <w:name w:val="10E6B4FA3EFA48A49420E16D0ECCBCAA1"/>
    <w:rsid w:val="003850D8"/>
    <w:pPr>
      <w:widowControl w:val="0"/>
    </w:pPr>
    <w:rPr>
      <w:rFonts w:ascii="Calibri" w:eastAsia="新細明體" w:hAnsi="Calibri" w:cs="Times New Roman"/>
    </w:rPr>
  </w:style>
  <w:style w:type="paragraph" w:customStyle="1" w:styleId="CBF08CF00F9848489B70E3B9EAEAE6311">
    <w:name w:val="CBF08CF00F9848489B70E3B9EAEAE6311"/>
    <w:rsid w:val="003850D8"/>
    <w:pPr>
      <w:widowControl w:val="0"/>
    </w:pPr>
    <w:rPr>
      <w:rFonts w:ascii="Calibri" w:eastAsia="新細明體" w:hAnsi="Calibri" w:cs="Times New Roman"/>
    </w:rPr>
  </w:style>
  <w:style w:type="paragraph" w:customStyle="1" w:styleId="ACF167E2D8FF4C4CB14677CF8F8B5D3F1">
    <w:name w:val="ACF167E2D8FF4C4CB14677CF8F8B5D3F1"/>
    <w:rsid w:val="003850D8"/>
    <w:pPr>
      <w:widowControl w:val="0"/>
    </w:pPr>
    <w:rPr>
      <w:rFonts w:ascii="Calibri" w:eastAsia="新細明體" w:hAnsi="Calibri" w:cs="Times New Roman"/>
    </w:rPr>
  </w:style>
  <w:style w:type="paragraph" w:customStyle="1" w:styleId="C1942215239D4D2685FA5037E07470C83">
    <w:name w:val="C1942215239D4D2685FA5037E07470C83"/>
    <w:rsid w:val="003850D8"/>
    <w:pPr>
      <w:widowControl w:val="0"/>
    </w:pPr>
    <w:rPr>
      <w:rFonts w:ascii="Calibri" w:eastAsia="新細明體" w:hAnsi="Calibri" w:cs="Times New Roman"/>
    </w:rPr>
  </w:style>
  <w:style w:type="paragraph" w:customStyle="1" w:styleId="8D6A9407AEC84343BF874828C902F8063">
    <w:name w:val="8D6A9407AEC84343BF874828C902F8063"/>
    <w:rsid w:val="003850D8"/>
    <w:pPr>
      <w:widowControl w:val="0"/>
    </w:pPr>
    <w:rPr>
      <w:rFonts w:ascii="Calibri" w:eastAsia="新細明體" w:hAnsi="Calibri" w:cs="Times New Roman"/>
    </w:rPr>
  </w:style>
  <w:style w:type="paragraph" w:customStyle="1" w:styleId="1215511684CF4E7B9E1AB71B8034D3DE3">
    <w:name w:val="1215511684CF4E7B9E1AB71B8034D3DE3"/>
    <w:rsid w:val="003850D8"/>
    <w:pPr>
      <w:widowControl w:val="0"/>
    </w:pPr>
    <w:rPr>
      <w:rFonts w:ascii="Calibri" w:eastAsia="新細明體" w:hAnsi="Calibri" w:cs="Times New Roman"/>
    </w:rPr>
  </w:style>
  <w:style w:type="paragraph" w:customStyle="1" w:styleId="3EC15B6E5D804782BFB66738BBE1B4612">
    <w:name w:val="3EC15B6E5D804782BFB66738BBE1B4612"/>
    <w:rsid w:val="002F067C"/>
    <w:pPr>
      <w:widowControl w:val="0"/>
    </w:pPr>
    <w:rPr>
      <w:rFonts w:ascii="Calibri" w:eastAsia="新細明體" w:hAnsi="Calibri" w:cs="Times New Roman"/>
    </w:rPr>
  </w:style>
  <w:style w:type="paragraph" w:customStyle="1" w:styleId="10E6B4FA3EFA48A49420E16D0ECCBCAA2">
    <w:name w:val="10E6B4FA3EFA48A49420E16D0ECCBCAA2"/>
    <w:rsid w:val="002F067C"/>
    <w:pPr>
      <w:widowControl w:val="0"/>
    </w:pPr>
    <w:rPr>
      <w:rFonts w:ascii="Calibri" w:eastAsia="新細明體" w:hAnsi="Calibri" w:cs="Times New Roman"/>
    </w:rPr>
  </w:style>
  <w:style w:type="paragraph" w:customStyle="1" w:styleId="CBF08CF00F9848489B70E3B9EAEAE6312">
    <w:name w:val="CBF08CF00F9848489B70E3B9EAEAE6312"/>
    <w:rsid w:val="002F067C"/>
    <w:pPr>
      <w:widowControl w:val="0"/>
    </w:pPr>
    <w:rPr>
      <w:rFonts w:ascii="Calibri" w:eastAsia="新細明體" w:hAnsi="Calibri" w:cs="Times New Roman"/>
    </w:rPr>
  </w:style>
  <w:style w:type="paragraph" w:customStyle="1" w:styleId="ACF167E2D8FF4C4CB14677CF8F8B5D3F2">
    <w:name w:val="ACF167E2D8FF4C4CB14677CF8F8B5D3F2"/>
    <w:rsid w:val="002F067C"/>
    <w:pPr>
      <w:widowControl w:val="0"/>
    </w:pPr>
    <w:rPr>
      <w:rFonts w:ascii="Calibri" w:eastAsia="新細明體" w:hAnsi="Calibri" w:cs="Times New Roman"/>
    </w:rPr>
  </w:style>
  <w:style w:type="paragraph" w:customStyle="1" w:styleId="C1942215239D4D2685FA5037E07470C84">
    <w:name w:val="C1942215239D4D2685FA5037E07470C84"/>
    <w:rsid w:val="002F067C"/>
    <w:pPr>
      <w:widowControl w:val="0"/>
    </w:pPr>
    <w:rPr>
      <w:rFonts w:ascii="Calibri" w:eastAsia="新細明體" w:hAnsi="Calibri" w:cs="Times New Roman"/>
    </w:rPr>
  </w:style>
  <w:style w:type="paragraph" w:customStyle="1" w:styleId="8D6A9407AEC84343BF874828C902F8064">
    <w:name w:val="8D6A9407AEC84343BF874828C902F8064"/>
    <w:rsid w:val="002F067C"/>
    <w:pPr>
      <w:widowControl w:val="0"/>
    </w:pPr>
    <w:rPr>
      <w:rFonts w:ascii="Calibri" w:eastAsia="新細明體" w:hAnsi="Calibri" w:cs="Times New Roman"/>
    </w:rPr>
  </w:style>
  <w:style w:type="paragraph" w:customStyle="1" w:styleId="1215511684CF4E7B9E1AB71B8034D3DE4">
    <w:name w:val="1215511684CF4E7B9E1AB71B8034D3DE4"/>
    <w:rsid w:val="002F067C"/>
    <w:pPr>
      <w:widowControl w:val="0"/>
    </w:pPr>
    <w:rPr>
      <w:rFonts w:ascii="Calibri" w:eastAsia="新細明體" w:hAnsi="Calibri" w:cs="Times New Roman"/>
    </w:rPr>
  </w:style>
  <w:style w:type="paragraph" w:customStyle="1" w:styleId="3EC15B6E5D804782BFB66738BBE1B4613">
    <w:name w:val="3EC15B6E5D804782BFB66738BBE1B4613"/>
    <w:rsid w:val="002F067C"/>
    <w:pPr>
      <w:widowControl w:val="0"/>
    </w:pPr>
    <w:rPr>
      <w:rFonts w:ascii="Calibri" w:eastAsia="新細明體" w:hAnsi="Calibri" w:cs="Times New Roman"/>
    </w:rPr>
  </w:style>
  <w:style w:type="paragraph" w:customStyle="1" w:styleId="10E6B4FA3EFA48A49420E16D0ECCBCAA3">
    <w:name w:val="10E6B4FA3EFA48A49420E16D0ECCBCAA3"/>
    <w:rsid w:val="002F067C"/>
    <w:pPr>
      <w:widowControl w:val="0"/>
    </w:pPr>
    <w:rPr>
      <w:rFonts w:ascii="Calibri" w:eastAsia="新細明體" w:hAnsi="Calibri" w:cs="Times New Roman"/>
    </w:rPr>
  </w:style>
  <w:style w:type="paragraph" w:customStyle="1" w:styleId="CBF08CF00F9848489B70E3B9EAEAE6313">
    <w:name w:val="CBF08CF00F9848489B70E3B9EAEAE6313"/>
    <w:rsid w:val="002F067C"/>
    <w:pPr>
      <w:widowControl w:val="0"/>
    </w:pPr>
    <w:rPr>
      <w:rFonts w:ascii="Calibri" w:eastAsia="新細明體" w:hAnsi="Calibri" w:cs="Times New Roman"/>
    </w:rPr>
  </w:style>
  <w:style w:type="paragraph" w:customStyle="1" w:styleId="ACF167E2D8FF4C4CB14677CF8F8B5D3F3">
    <w:name w:val="ACF167E2D8FF4C4CB14677CF8F8B5D3F3"/>
    <w:rsid w:val="002F067C"/>
    <w:pPr>
      <w:widowControl w:val="0"/>
    </w:pPr>
    <w:rPr>
      <w:rFonts w:ascii="Calibri" w:eastAsia="新細明體" w:hAnsi="Calibri" w:cs="Times New Roman"/>
    </w:rPr>
  </w:style>
  <w:style w:type="paragraph" w:customStyle="1" w:styleId="3EC15B6E5D804782BFB66738BBE1B4614">
    <w:name w:val="3EC15B6E5D804782BFB66738BBE1B4614"/>
    <w:rsid w:val="00DC7A79"/>
    <w:pPr>
      <w:widowControl w:val="0"/>
    </w:pPr>
    <w:rPr>
      <w:rFonts w:ascii="Calibri" w:eastAsia="新細明體" w:hAnsi="Calibri" w:cs="Times New Roman"/>
    </w:rPr>
  </w:style>
  <w:style w:type="paragraph" w:customStyle="1" w:styleId="10E6B4FA3EFA48A49420E16D0ECCBCAA4">
    <w:name w:val="10E6B4FA3EFA48A49420E16D0ECCBCAA4"/>
    <w:rsid w:val="00DC7A79"/>
    <w:pPr>
      <w:widowControl w:val="0"/>
    </w:pPr>
    <w:rPr>
      <w:rFonts w:ascii="Calibri" w:eastAsia="新細明體" w:hAnsi="Calibri" w:cs="Times New Roman"/>
    </w:rPr>
  </w:style>
  <w:style w:type="paragraph" w:customStyle="1" w:styleId="CBF08CF00F9848489B70E3B9EAEAE6314">
    <w:name w:val="CBF08CF00F9848489B70E3B9EAEAE6314"/>
    <w:rsid w:val="00DC7A79"/>
    <w:pPr>
      <w:widowControl w:val="0"/>
    </w:pPr>
    <w:rPr>
      <w:rFonts w:ascii="Calibri" w:eastAsia="新細明體" w:hAnsi="Calibri" w:cs="Times New Roman"/>
    </w:rPr>
  </w:style>
  <w:style w:type="paragraph" w:customStyle="1" w:styleId="ACF167E2D8FF4C4CB14677CF8F8B5D3F4">
    <w:name w:val="ACF167E2D8FF4C4CB14677CF8F8B5D3F4"/>
    <w:rsid w:val="00DC7A79"/>
    <w:pPr>
      <w:widowControl w:val="0"/>
    </w:pPr>
    <w:rPr>
      <w:rFonts w:ascii="Calibri" w:eastAsia="新細明體" w:hAnsi="Calibri" w:cs="Times New Roman"/>
    </w:rPr>
  </w:style>
  <w:style w:type="paragraph" w:customStyle="1" w:styleId="C1942215239D4D2685FA5037E07470C85">
    <w:name w:val="C1942215239D4D2685FA5037E07470C85"/>
    <w:rsid w:val="00DC7A79"/>
    <w:pPr>
      <w:widowControl w:val="0"/>
    </w:pPr>
    <w:rPr>
      <w:rFonts w:ascii="Calibri" w:eastAsia="新細明體" w:hAnsi="Calibri" w:cs="Times New Roman"/>
    </w:rPr>
  </w:style>
  <w:style w:type="paragraph" w:customStyle="1" w:styleId="8D6A9407AEC84343BF874828C902F8065">
    <w:name w:val="8D6A9407AEC84343BF874828C902F8065"/>
    <w:rsid w:val="00DC7A79"/>
    <w:pPr>
      <w:widowControl w:val="0"/>
    </w:pPr>
    <w:rPr>
      <w:rFonts w:ascii="Calibri" w:eastAsia="新細明體" w:hAnsi="Calibri" w:cs="Times New Roman"/>
    </w:rPr>
  </w:style>
  <w:style w:type="paragraph" w:customStyle="1" w:styleId="1215511684CF4E7B9E1AB71B8034D3DE5">
    <w:name w:val="1215511684CF4E7B9E1AB71B8034D3DE5"/>
    <w:rsid w:val="00DC7A79"/>
    <w:pPr>
      <w:widowControl w:val="0"/>
    </w:pPr>
    <w:rPr>
      <w:rFonts w:ascii="Calibri" w:eastAsia="新細明體" w:hAnsi="Calibri" w:cs="Times New Roman"/>
    </w:rPr>
  </w:style>
  <w:style w:type="paragraph" w:customStyle="1" w:styleId="3EC15B6E5D804782BFB66738BBE1B4615">
    <w:name w:val="3EC15B6E5D804782BFB66738BBE1B4615"/>
    <w:rsid w:val="00042E8A"/>
    <w:pPr>
      <w:widowControl w:val="0"/>
    </w:pPr>
    <w:rPr>
      <w:rFonts w:ascii="Calibri" w:eastAsia="新細明體" w:hAnsi="Calibri" w:cs="Times New Roman"/>
    </w:rPr>
  </w:style>
  <w:style w:type="paragraph" w:customStyle="1" w:styleId="10E6B4FA3EFA48A49420E16D0ECCBCAA5">
    <w:name w:val="10E6B4FA3EFA48A49420E16D0ECCBCAA5"/>
    <w:rsid w:val="00042E8A"/>
    <w:pPr>
      <w:widowControl w:val="0"/>
    </w:pPr>
    <w:rPr>
      <w:rFonts w:ascii="Calibri" w:eastAsia="新細明體" w:hAnsi="Calibri" w:cs="Times New Roman"/>
    </w:rPr>
  </w:style>
  <w:style w:type="paragraph" w:customStyle="1" w:styleId="CBF08CF00F9848489B70E3B9EAEAE6315">
    <w:name w:val="CBF08CF00F9848489B70E3B9EAEAE6315"/>
    <w:rsid w:val="00042E8A"/>
    <w:pPr>
      <w:widowControl w:val="0"/>
    </w:pPr>
    <w:rPr>
      <w:rFonts w:ascii="Calibri" w:eastAsia="新細明體" w:hAnsi="Calibri" w:cs="Times New Roman"/>
    </w:rPr>
  </w:style>
  <w:style w:type="paragraph" w:customStyle="1" w:styleId="ACF167E2D8FF4C4CB14677CF8F8B5D3F5">
    <w:name w:val="ACF167E2D8FF4C4CB14677CF8F8B5D3F5"/>
    <w:rsid w:val="00042E8A"/>
    <w:pPr>
      <w:widowControl w:val="0"/>
    </w:pPr>
    <w:rPr>
      <w:rFonts w:ascii="Calibri" w:eastAsia="新細明體" w:hAnsi="Calibri" w:cs="Times New Roman"/>
    </w:rPr>
  </w:style>
  <w:style w:type="paragraph" w:customStyle="1" w:styleId="C1942215239D4D2685FA5037E07470C86">
    <w:name w:val="C1942215239D4D2685FA5037E07470C86"/>
    <w:rsid w:val="00042E8A"/>
    <w:pPr>
      <w:widowControl w:val="0"/>
    </w:pPr>
    <w:rPr>
      <w:rFonts w:ascii="Calibri" w:eastAsia="新細明體" w:hAnsi="Calibri" w:cs="Times New Roman"/>
    </w:rPr>
  </w:style>
  <w:style w:type="paragraph" w:customStyle="1" w:styleId="8D6A9407AEC84343BF874828C902F8066">
    <w:name w:val="8D6A9407AEC84343BF874828C902F8066"/>
    <w:rsid w:val="00042E8A"/>
    <w:pPr>
      <w:widowControl w:val="0"/>
    </w:pPr>
    <w:rPr>
      <w:rFonts w:ascii="Calibri" w:eastAsia="新細明體" w:hAnsi="Calibri" w:cs="Times New Roman"/>
    </w:rPr>
  </w:style>
  <w:style w:type="paragraph" w:customStyle="1" w:styleId="1215511684CF4E7B9E1AB71B8034D3DE6">
    <w:name w:val="1215511684CF4E7B9E1AB71B8034D3DE6"/>
    <w:rsid w:val="00042E8A"/>
    <w:pPr>
      <w:widowControl w:val="0"/>
    </w:pPr>
    <w:rPr>
      <w:rFonts w:ascii="Calibri" w:eastAsia="新細明體" w:hAnsi="Calibri" w:cs="Times New Roman"/>
    </w:rPr>
  </w:style>
  <w:style w:type="paragraph" w:customStyle="1" w:styleId="3EC15B6E5D804782BFB66738BBE1B4616">
    <w:name w:val="3EC15B6E5D804782BFB66738BBE1B4616"/>
    <w:rsid w:val="00042E8A"/>
    <w:pPr>
      <w:widowControl w:val="0"/>
    </w:pPr>
    <w:rPr>
      <w:rFonts w:ascii="Calibri" w:eastAsia="新細明體" w:hAnsi="Calibri" w:cs="Times New Roman"/>
    </w:rPr>
  </w:style>
  <w:style w:type="paragraph" w:customStyle="1" w:styleId="10E6B4FA3EFA48A49420E16D0ECCBCAA6">
    <w:name w:val="10E6B4FA3EFA48A49420E16D0ECCBCAA6"/>
    <w:rsid w:val="00042E8A"/>
    <w:pPr>
      <w:widowControl w:val="0"/>
    </w:pPr>
    <w:rPr>
      <w:rFonts w:ascii="Calibri" w:eastAsia="新細明體" w:hAnsi="Calibri" w:cs="Times New Roman"/>
    </w:rPr>
  </w:style>
  <w:style w:type="paragraph" w:customStyle="1" w:styleId="CBF08CF00F9848489B70E3B9EAEAE6316">
    <w:name w:val="CBF08CF00F9848489B70E3B9EAEAE6316"/>
    <w:rsid w:val="00042E8A"/>
    <w:pPr>
      <w:widowControl w:val="0"/>
    </w:pPr>
    <w:rPr>
      <w:rFonts w:ascii="Calibri" w:eastAsia="新細明體" w:hAnsi="Calibri" w:cs="Times New Roman"/>
    </w:rPr>
  </w:style>
  <w:style w:type="paragraph" w:customStyle="1" w:styleId="ACF167E2D8FF4C4CB14677CF8F8B5D3F6">
    <w:name w:val="ACF167E2D8FF4C4CB14677CF8F8B5D3F6"/>
    <w:rsid w:val="00042E8A"/>
    <w:pPr>
      <w:widowControl w:val="0"/>
    </w:pPr>
    <w:rPr>
      <w:rFonts w:ascii="Calibri" w:eastAsia="新細明體" w:hAnsi="Calibri" w:cs="Times New Roman"/>
    </w:rPr>
  </w:style>
  <w:style w:type="paragraph" w:customStyle="1" w:styleId="3EC15B6E5D804782BFB66738BBE1B4617">
    <w:name w:val="3EC15B6E5D804782BFB66738BBE1B4617"/>
    <w:rsid w:val="00FC11D1"/>
    <w:pPr>
      <w:widowControl w:val="0"/>
    </w:pPr>
    <w:rPr>
      <w:rFonts w:ascii="Calibri" w:eastAsia="新細明體" w:hAnsi="Calibri" w:cs="Times New Roman"/>
    </w:rPr>
  </w:style>
  <w:style w:type="paragraph" w:customStyle="1" w:styleId="10E6B4FA3EFA48A49420E16D0ECCBCAA7">
    <w:name w:val="10E6B4FA3EFA48A49420E16D0ECCBCAA7"/>
    <w:rsid w:val="00FC11D1"/>
    <w:pPr>
      <w:widowControl w:val="0"/>
    </w:pPr>
    <w:rPr>
      <w:rFonts w:ascii="Calibri" w:eastAsia="新細明體" w:hAnsi="Calibri" w:cs="Times New Roman"/>
    </w:rPr>
  </w:style>
  <w:style w:type="paragraph" w:customStyle="1" w:styleId="CBF08CF00F9848489B70E3B9EAEAE6317">
    <w:name w:val="CBF08CF00F9848489B70E3B9EAEAE6317"/>
    <w:rsid w:val="00FC11D1"/>
    <w:pPr>
      <w:widowControl w:val="0"/>
    </w:pPr>
    <w:rPr>
      <w:rFonts w:ascii="Calibri" w:eastAsia="新細明體" w:hAnsi="Calibri" w:cs="Times New Roman"/>
    </w:rPr>
  </w:style>
  <w:style w:type="paragraph" w:customStyle="1" w:styleId="ACF167E2D8FF4C4CB14677CF8F8B5D3F7">
    <w:name w:val="ACF167E2D8FF4C4CB14677CF8F8B5D3F7"/>
    <w:rsid w:val="00FC11D1"/>
    <w:pPr>
      <w:widowControl w:val="0"/>
    </w:pPr>
    <w:rPr>
      <w:rFonts w:ascii="Calibri" w:eastAsia="新細明體" w:hAnsi="Calibri" w:cs="Times New Roman"/>
    </w:rPr>
  </w:style>
  <w:style w:type="paragraph" w:customStyle="1" w:styleId="C1942215239D4D2685FA5037E07470C87">
    <w:name w:val="C1942215239D4D2685FA5037E07470C87"/>
    <w:rsid w:val="00FC11D1"/>
    <w:pPr>
      <w:widowControl w:val="0"/>
    </w:pPr>
    <w:rPr>
      <w:rFonts w:ascii="Calibri" w:eastAsia="新細明體" w:hAnsi="Calibri" w:cs="Times New Roman"/>
    </w:rPr>
  </w:style>
  <w:style w:type="paragraph" w:customStyle="1" w:styleId="8D6A9407AEC84343BF874828C902F8067">
    <w:name w:val="8D6A9407AEC84343BF874828C902F8067"/>
    <w:rsid w:val="00FC11D1"/>
    <w:pPr>
      <w:widowControl w:val="0"/>
    </w:pPr>
    <w:rPr>
      <w:rFonts w:ascii="Calibri" w:eastAsia="新細明體" w:hAnsi="Calibri" w:cs="Times New Roman"/>
    </w:rPr>
  </w:style>
  <w:style w:type="paragraph" w:customStyle="1" w:styleId="1215511684CF4E7B9E1AB71B8034D3DE7">
    <w:name w:val="1215511684CF4E7B9E1AB71B8034D3DE7"/>
    <w:rsid w:val="00FC11D1"/>
    <w:pPr>
      <w:widowControl w:val="0"/>
    </w:pPr>
    <w:rPr>
      <w:rFonts w:ascii="Calibri" w:eastAsia="新細明體" w:hAnsi="Calibri" w:cs="Times New Roman"/>
    </w:rPr>
  </w:style>
  <w:style w:type="paragraph" w:customStyle="1" w:styleId="176C13A4A40543B5AF0B2E7351180116">
    <w:name w:val="176C13A4A40543B5AF0B2E7351180116"/>
    <w:rsid w:val="00C11749"/>
    <w:pPr>
      <w:widowControl w:val="0"/>
    </w:pPr>
    <w:rPr>
      <w:rFonts w:ascii="Calibri" w:eastAsia="新細明體" w:hAnsi="Calibri" w:cs="Times New Roman"/>
    </w:rPr>
  </w:style>
  <w:style w:type="paragraph" w:customStyle="1" w:styleId="3EC15B6E5D804782BFB66738BBE1B4618">
    <w:name w:val="3EC15B6E5D804782BFB66738BBE1B4618"/>
    <w:rsid w:val="00C11749"/>
    <w:pPr>
      <w:widowControl w:val="0"/>
    </w:pPr>
    <w:rPr>
      <w:rFonts w:ascii="Calibri" w:eastAsia="新細明體" w:hAnsi="Calibri" w:cs="Times New Roman"/>
    </w:rPr>
  </w:style>
  <w:style w:type="paragraph" w:customStyle="1" w:styleId="10E6B4FA3EFA48A49420E16D0ECCBCAA8">
    <w:name w:val="10E6B4FA3EFA48A49420E16D0ECCBCAA8"/>
    <w:rsid w:val="00C11749"/>
    <w:pPr>
      <w:widowControl w:val="0"/>
    </w:pPr>
    <w:rPr>
      <w:rFonts w:ascii="Calibri" w:eastAsia="新細明體" w:hAnsi="Calibri" w:cs="Times New Roman"/>
    </w:rPr>
  </w:style>
  <w:style w:type="paragraph" w:customStyle="1" w:styleId="CBF08CF00F9848489B70E3B9EAEAE6318">
    <w:name w:val="CBF08CF00F9848489B70E3B9EAEAE6318"/>
    <w:rsid w:val="00C11749"/>
    <w:pPr>
      <w:widowControl w:val="0"/>
    </w:pPr>
    <w:rPr>
      <w:rFonts w:ascii="Calibri" w:eastAsia="新細明體" w:hAnsi="Calibri" w:cs="Times New Roman"/>
    </w:rPr>
  </w:style>
  <w:style w:type="paragraph" w:customStyle="1" w:styleId="ACF167E2D8FF4C4CB14677CF8F8B5D3F8">
    <w:name w:val="ACF167E2D8FF4C4CB14677CF8F8B5D3F8"/>
    <w:rsid w:val="00C11749"/>
    <w:pPr>
      <w:widowControl w:val="0"/>
    </w:pPr>
    <w:rPr>
      <w:rFonts w:ascii="Calibri" w:eastAsia="新細明體" w:hAnsi="Calibri" w:cs="Times New Roman"/>
    </w:rPr>
  </w:style>
  <w:style w:type="paragraph" w:customStyle="1" w:styleId="C1942215239D4D2685FA5037E07470C88">
    <w:name w:val="C1942215239D4D2685FA5037E07470C88"/>
    <w:rsid w:val="00C11749"/>
    <w:pPr>
      <w:widowControl w:val="0"/>
    </w:pPr>
    <w:rPr>
      <w:rFonts w:ascii="Calibri" w:eastAsia="新細明體" w:hAnsi="Calibri" w:cs="Times New Roman"/>
    </w:rPr>
  </w:style>
  <w:style w:type="paragraph" w:customStyle="1" w:styleId="8D6A9407AEC84343BF874828C902F8068">
    <w:name w:val="8D6A9407AEC84343BF874828C902F8068"/>
    <w:rsid w:val="00C11749"/>
    <w:pPr>
      <w:widowControl w:val="0"/>
    </w:pPr>
    <w:rPr>
      <w:rFonts w:ascii="Calibri" w:eastAsia="新細明體" w:hAnsi="Calibri" w:cs="Times New Roman"/>
    </w:rPr>
  </w:style>
  <w:style w:type="paragraph" w:customStyle="1" w:styleId="1215511684CF4E7B9E1AB71B8034D3DE8">
    <w:name w:val="1215511684CF4E7B9E1AB71B8034D3DE8"/>
    <w:rsid w:val="00C11749"/>
    <w:pPr>
      <w:widowControl w:val="0"/>
    </w:pPr>
    <w:rPr>
      <w:rFonts w:ascii="Calibri" w:eastAsia="新細明體" w:hAnsi="Calibri" w:cs="Times New Roman"/>
    </w:rPr>
  </w:style>
  <w:style w:type="paragraph" w:customStyle="1" w:styleId="176C13A4A40543B5AF0B2E73511801161">
    <w:name w:val="176C13A4A40543B5AF0B2E73511801161"/>
    <w:rsid w:val="009461F8"/>
    <w:pPr>
      <w:widowControl w:val="0"/>
    </w:pPr>
    <w:rPr>
      <w:rFonts w:ascii="Calibri" w:eastAsia="新細明體" w:hAnsi="Calibri" w:cs="Times New Roman"/>
    </w:rPr>
  </w:style>
  <w:style w:type="paragraph" w:customStyle="1" w:styleId="3EC15B6E5D804782BFB66738BBE1B4619">
    <w:name w:val="3EC15B6E5D804782BFB66738BBE1B4619"/>
    <w:rsid w:val="009461F8"/>
    <w:pPr>
      <w:widowControl w:val="0"/>
    </w:pPr>
    <w:rPr>
      <w:rFonts w:ascii="Calibri" w:eastAsia="新細明體" w:hAnsi="Calibri" w:cs="Times New Roman"/>
    </w:rPr>
  </w:style>
  <w:style w:type="paragraph" w:customStyle="1" w:styleId="10E6B4FA3EFA48A49420E16D0ECCBCAA9">
    <w:name w:val="10E6B4FA3EFA48A49420E16D0ECCBCAA9"/>
    <w:rsid w:val="009461F8"/>
    <w:pPr>
      <w:widowControl w:val="0"/>
    </w:pPr>
    <w:rPr>
      <w:rFonts w:ascii="Calibri" w:eastAsia="新細明體" w:hAnsi="Calibri" w:cs="Times New Roman"/>
    </w:rPr>
  </w:style>
  <w:style w:type="paragraph" w:customStyle="1" w:styleId="CBF08CF00F9848489B70E3B9EAEAE6319">
    <w:name w:val="CBF08CF00F9848489B70E3B9EAEAE6319"/>
    <w:rsid w:val="009461F8"/>
    <w:pPr>
      <w:widowControl w:val="0"/>
    </w:pPr>
    <w:rPr>
      <w:rFonts w:ascii="Calibri" w:eastAsia="新細明體" w:hAnsi="Calibri" w:cs="Times New Roman"/>
    </w:rPr>
  </w:style>
  <w:style w:type="paragraph" w:customStyle="1" w:styleId="ACF167E2D8FF4C4CB14677CF8F8B5D3F9">
    <w:name w:val="ACF167E2D8FF4C4CB14677CF8F8B5D3F9"/>
    <w:rsid w:val="009461F8"/>
    <w:pPr>
      <w:widowControl w:val="0"/>
    </w:pPr>
    <w:rPr>
      <w:rFonts w:ascii="Calibri" w:eastAsia="新細明體" w:hAnsi="Calibri" w:cs="Times New Roman"/>
    </w:rPr>
  </w:style>
  <w:style w:type="paragraph" w:customStyle="1" w:styleId="C1942215239D4D2685FA5037E07470C89">
    <w:name w:val="C1942215239D4D2685FA5037E07470C89"/>
    <w:rsid w:val="009461F8"/>
    <w:pPr>
      <w:widowControl w:val="0"/>
    </w:pPr>
    <w:rPr>
      <w:rFonts w:ascii="Calibri" w:eastAsia="新細明體" w:hAnsi="Calibri" w:cs="Times New Roman"/>
    </w:rPr>
  </w:style>
  <w:style w:type="paragraph" w:customStyle="1" w:styleId="8D6A9407AEC84343BF874828C902F8069">
    <w:name w:val="8D6A9407AEC84343BF874828C902F8069"/>
    <w:rsid w:val="009461F8"/>
    <w:pPr>
      <w:widowControl w:val="0"/>
    </w:pPr>
    <w:rPr>
      <w:rFonts w:ascii="Calibri" w:eastAsia="新細明體" w:hAnsi="Calibri" w:cs="Times New Roman"/>
    </w:rPr>
  </w:style>
  <w:style w:type="paragraph" w:customStyle="1" w:styleId="1215511684CF4E7B9E1AB71B8034D3DE9">
    <w:name w:val="1215511684CF4E7B9E1AB71B8034D3DE9"/>
    <w:rsid w:val="009461F8"/>
    <w:pPr>
      <w:widowControl w:val="0"/>
    </w:pPr>
    <w:rPr>
      <w:rFonts w:ascii="Calibri" w:eastAsia="新細明體" w:hAnsi="Calibri" w:cs="Times New Roman"/>
    </w:rPr>
  </w:style>
  <w:style w:type="paragraph" w:customStyle="1" w:styleId="176C13A4A40543B5AF0B2E73511801162">
    <w:name w:val="176C13A4A40543B5AF0B2E73511801162"/>
    <w:rsid w:val="007A5A31"/>
    <w:pPr>
      <w:widowControl w:val="0"/>
    </w:pPr>
    <w:rPr>
      <w:rFonts w:ascii="Calibri" w:eastAsia="新細明體" w:hAnsi="Calibri" w:cs="Times New Roman"/>
    </w:rPr>
  </w:style>
  <w:style w:type="paragraph" w:customStyle="1" w:styleId="3EC15B6E5D804782BFB66738BBE1B46110">
    <w:name w:val="3EC15B6E5D804782BFB66738BBE1B46110"/>
    <w:rsid w:val="007A5A31"/>
    <w:pPr>
      <w:widowControl w:val="0"/>
    </w:pPr>
    <w:rPr>
      <w:rFonts w:ascii="Calibri" w:eastAsia="新細明體" w:hAnsi="Calibri" w:cs="Times New Roman"/>
    </w:rPr>
  </w:style>
  <w:style w:type="paragraph" w:customStyle="1" w:styleId="10E6B4FA3EFA48A49420E16D0ECCBCAA10">
    <w:name w:val="10E6B4FA3EFA48A49420E16D0ECCBCAA10"/>
    <w:rsid w:val="007A5A31"/>
    <w:pPr>
      <w:widowControl w:val="0"/>
    </w:pPr>
    <w:rPr>
      <w:rFonts w:ascii="Calibri" w:eastAsia="新細明體" w:hAnsi="Calibri" w:cs="Times New Roman"/>
    </w:rPr>
  </w:style>
  <w:style w:type="paragraph" w:customStyle="1" w:styleId="CBF08CF00F9848489B70E3B9EAEAE63110">
    <w:name w:val="CBF08CF00F9848489B70E3B9EAEAE63110"/>
    <w:rsid w:val="007A5A31"/>
    <w:pPr>
      <w:widowControl w:val="0"/>
    </w:pPr>
    <w:rPr>
      <w:rFonts w:ascii="Calibri" w:eastAsia="新細明體" w:hAnsi="Calibri" w:cs="Times New Roman"/>
    </w:rPr>
  </w:style>
  <w:style w:type="paragraph" w:customStyle="1" w:styleId="ACF167E2D8FF4C4CB14677CF8F8B5D3F10">
    <w:name w:val="ACF167E2D8FF4C4CB14677CF8F8B5D3F10"/>
    <w:rsid w:val="007A5A31"/>
    <w:pPr>
      <w:widowControl w:val="0"/>
    </w:pPr>
    <w:rPr>
      <w:rFonts w:ascii="Calibri" w:eastAsia="新細明體" w:hAnsi="Calibri" w:cs="Times New Roman"/>
    </w:rPr>
  </w:style>
  <w:style w:type="paragraph" w:customStyle="1" w:styleId="C1942215239D4D2685FA5037E07470C810">
    <w:name w:val="C1942215239D4D2685FA5037E07470C810"/>
    <w:rsid w:val="007A5A31"/>
    <w:pPr>
      <w:widowControl w:val="0"/>
    </w:pPr>
    <w:rPr>
      <w:rFonts w:ascii="Calibri" w:eastAsia="新細明體" w:hAnsi="Calibri" w:cs="Times New Roman"/>
    </w:rPr>
  </w:style>
  <w:style w:type="paragraph" w:customStyle="1" w:styleId="8D6A9407AEC84343BF874828C902F80610">
    <w:name w:val="8D6A9407AEC84343BF874828C902F80610"/>
    <w:rsid w:val="007A5A31"/>
    <w:pPr>
      <w:widowControl w:val="0"/>
    </w:pPr>
    <w:rPr>
      <w:rFonts w:ascii="Calibri" w:eastAsia="新細明體" w:hAnsi="Calibri" w:cs="Times New Roman"/>
    </w:rPr>
  </w:style>
  <w:style w:type="paragraph" w:customStyle="1" w:styleId="1215511684CF4E7B9E1AB71B8034D3DE10">
    <w:name w:val="1215511684CF4E7B9E1AB71B8034D3DE10"/>
    <w:rsid w:val="007A5A31"/>
    <w:pPr>
      <w:widowControl w:val="0"/>
    </w:pPr>
    <w:rPr>
      <w:rFonts w:ascii="Calibri" w:eastAsia="新細明體" w:hAnsi="Calibri" w:cs="Times New Roman"/>
    </w:rPr>
  </w:style>
  <w:style w:type="paragraph" w:customStyle="1" w:styleId="176C13A4A40543B5AF0B2E73511801163">
    <w:name w:val="176C13A4A40543B5AF0B2E73511801163"/>
    <w:rsid w:val="00BF5ED2"/>
    <w:pPr>
      <w:widowControl w:val="0"/>
    </w:pPr>
    <w:rPr>
      <w:rFonts w:ascii="Calibri" w:eastAsia="新細明體" w:hAnsi="Calibri" w:cs="Times New Roman"/>
    </w:rPr>
  </w:style>
  <w:style w:type="paragraph" w:customStyle="1" w:styleId="3EC15B6E5D804782BFB66738BBE1B46111">
    <w:name w:val="3EC15B6E5D804782BFB66738BBE1B46111"/>
    <w:rsid w:val="00BF5ED2"/>
    <w:pPr>
      <w:widowControl w:val="0"/>
    </w:pPr>
    <w:rPr>
      <w:rFonts w:ascii="Calibri" w:eastAsia="新細明體" w:hAnsi="Calibri" w:cs="Times New Roman"/>
    </w:rPr>
  </w:style>
  <w:style w:type="paragraph" w:customStyle="1" w:styleId="10E6B4FA3EFA48A49420E16D0ECCBCAA11">
    <w:name w:val="10E6B4FA3EFA48A49420E16D0ECCBCAA11"/>
    <w:rsid w:val="00BF5ED2"/>
    <w:pPr>
      <w:widowControl w:val="0"/>
    </w:pPr>
    <w:rPr>
      <w:rFonts w:ascii="Calibri" w:eastAsia="新細明體" w:hAnsi="Calibri" w:cs="Times New Roman"/>
    </w:rPr>
  </w:style>
  <w:style w:type="paragraph" w:customStyle="1" w:styleId="CBF08CF00F9848489B70E3B9EAEAE63111">
    <w:name w:val="CBF08CF00F9848489B70E3B9EAEAE63111"/>
    <w:rsid w:val="00BF5ED2"/>
    <w:pPr>
      <w:widowControl w:val="0"/>
    </w:pPr>
    <w:rPr>
      <w:rFonts w:ascii="Calibri" w:eastAsia="新細明體" w:hAnsi="Calibri" w:cs="Times New Roman"/>
    </w:rPr>
  </w:style>
  <w:style w:type="paragraph" w:customStyle="1" w:styleId="ACF167E2D8FF4C4CB14677CF8F8B5D3F11">
    <w:name w:val="ACF167E2D8FF4C4CB14677CF8F8B5D3F11"/>
    <w:rsid w:val="00BF5ED2"/>
    <w:pPr>
      <w:widowControl w:val="0"/>
    </w:pPr>
    <w:rPr>
      <w:rFonts w:ascii="Calibri" w:eastAsia="新細明體" w:hAnsi="Calibri" w:cs="Times New Roman"/>
    </w:rPr>
  </w:style>
  <w:style w:type="paragraph" w:customStyle="1" w:styleId="C1942215239D4D2685FA5037E07470C811">
    <w:name w:val="C1942215239D4D2685FA5037E07470C811"/>
    <w:rsid w:val="00BF5ED2"/>
    <w:pPr>
      <w:widowControl w:val="0"/>
    </w:pPr>
    <w:rPr>
      <w:rFonts w:ascii="Calibri" w:eastAsia="新細明體" w:hAnsi="Calibri" w:cs="Times New Roman"/>
    </w:rPr>
  </w:style>
  <w:style w:type="paragraph" w:customStyle="1" w:styleId="8D6A9407AEC84343BF874828C902F80611">
    <w:name w:val="8D6A9407AEC84343BF874828C902F80611"/>
    <w:rsid w:val="00BF5ED2"/>
    <w:pPr>
      <w:widowControl w:val="0"/>
    </w:pPr>
    <w:rPr>
      <w:rFonts w:ascii="Calibri" w:eastAsia="新細明體" w:hAnsi="Calibri" w:cs="Times New Roman"/>
    </w:rPr>
  </w:style>
  <w:style w:type="paragraph" w:customStyle="1" w:styleId="1215511684CF4E7B9E1AB71B8034D3DE11">
    <w:name w:val="1215511684CF4E7B9E1AB71B8034D3DE11"/>
    <w:rsid w:val="00BF5ED2"/>
    <w:pPr>
      <w:widowControl w:val="0"/>
    </w:pPr>
    <w:rPr>
      <w:rFonts w:ascii="Calibri" w:eastAsia="新細明體" w:hAnsi="Calibri" w:cs="Times New Roman"/>
    </w:rPr>
  </w:style>
  <w:style w:type="paragraph" w:customStyle="1" w:styleId="25B4F62EEDD94D6281EA88355741A8EE">
    <w:name w:val="25B4F62EEDD94D6281EA88355741A8EE"/>
    <w:rsid w:val="00BF5ED2"/>
    <w:pPr>
      <w:widowControl w:val="0"/>
    </w:pPr>
  </w:style>
  <w:style w:type="paragraph" w:customStyle="1" w:styleId="CC52CF47B1484027A0121A7F9FB71664">
    <w:name w:val="CC52CF47B1484027A0121A7F9FB71664"/>
    <w:rsid w:val="00BF5ED2"/>
    <w:pPr>
      <w:widowControl w:val="0"/>
    </w:pPr>
  </w:style>
  <w:style w:type="paragraph" w:customStyle="1" w:styleId="B0D32F74CA6B4289B291C3094AAB56F8">
    <w:name w:val="B0D32F74CA6B4289B291C3094AAB56F8"/>
    <w:rsid w:val="00BF5ED2"/>
    <w:pPr>
      <w:widowControl w:val="0"/>
    </w:pPr>
  </w:style>
  <w:style w:type="paragraph" w:customStyle="1" w:styleId="7CAC117475884F5A9F17259BDDBCD3E9">
    <w:name w:val="7CAC117475884F5A9F17259BDDBCD3E9"/>
    <w:rsid w:val="00BF5ED2"/>
    <w:pPr>
      <w:widowControl w:val="0"/>
    </w:pPr>
  </w:style>
  <w:style w:type="paragraph" w:customStyle="1" w:styleId="27125412A8814863848E092D571320F7">
    <w:name w:val="27125412A8814863848E092D571320F7"/>
    <w:rsid w:val="00BF5ED2"/>
    <w:pPr>
      <w:widowControl w:val="0"/>
    </w:pPr>
  </w:style>
  <w:style w:type="paragraph" w:customStyle="1" w:styleId="FA86D2409CED460DAFEAAD21AF9CBA16">
    <w:name w:val="FA86D2409CED460DAFEAAD21AF9CBA16"/>
    <w:rsid w:val="00BF5ED2"/>
    <w:pPr>
      <w:widowControl w:val="0"/>
    </w:pPr>
  </w:style>
  <w:style w:type="paragraph" w:customStyle="1" w:styleId="59D6972BB015459E9E314A1FE3A9F2B4">
    <w:name w:val="59D6972BB015459E9E314A1FE3A9F2B4"/>
    <w:rsid w:val="00BF5ED2"/>
    <w:pPr>
      <w:widowControl w:val="0"/>
    </w:pPr>
  </w:style>
  <w:style w:type="paragraph" w:customStyle="1" w:styleId="52F3D14D80814862A9EE3AE67E709388">
    <w:name w:val="52F3D14D80814862A9EE3AE67E709388"/>
    <w:rsid w:val="00BF5ED2"/>
    <w:pPr>
      <w:widowControl w:val="0"/>
    </w:pPr>
  </w:style>
  <w:style w:type="paragraph" w:customStyle="1" w:styleId="1AB7146EBDF244F5A0E6BF4C642559E0">
    <w:name w:val="1AB7146EBDF244F5A0E6BF4C642559E0"/>
    <w:rsid w:val="00BF5ED2"/>
    <w:pPr>
      <w:widowControl w:val="0"/>
    </w:pPr>
  </w:style>
  <w:style w:type="paragraph" w:customStyle="1" w:styleId="7AE8CAC9F774476B829692FE5B487BCA">
    <w:name w:val="7AE8CAC9F774476B829692FE5B487BCA"/>
    <w:rsid w:val="00BF5ED2"/>
    <w:pPr>
      <w:widowControl w:val="0"/>
    </w:pPr>
  </w:style>
  <w:style w:type="paragraph" w:customStyle="1" w:styleId="13CCCAD6F3B646909339583C9B3619D4">
    <w:name w:val="13CCCAD6F3B646909339583C9B3619D4"/>
    <w:rsid w:val="00BF5ED2"/>
    <w:pPr>
      <w:widowControl w:val="0"/>
    </w:pPr>
  </w:style>
  <w:style w:type="paragraph" w:customStyle="1" w:styleId="9E81ABA1D1AE431782E17CB48CABD3EC">
    <w:name w:val="9E81ABA1D1AE431782E17CB48CABD3EC"/>
    <w:rsid w:val="00BF5ED2"/>
    <w:pPr>
      <w:widowControl w:val="0"/>
    </w:pPr>
  </w:style>
  <w:style w:type="paragraph" w:customStyle="1" w:styleId="6F9D5CC470A641D39FE873C6A84E664B">
    <w:name w:val="6F9D5CC470A641D39FE873C6A84E664B"/>
    <w:rsid w:val="00BF5ED2"/>
    <w:pPr>
      <w:widowControl w:val="0"/>
    </w:pPr>
  </w:style>
  <w:style w:type="paragraph" w:customStyle="1" w:styleId="D714A35D18A649038F734373E60BB9D1">
    <w:name w:val="D714A35D18A649038F734373E60BB9D1"/>
    <w:rsid w:val="00BF5ED2"/>
    <w:pPr>
      <w:widowControl w:val="0"/>
    </w:pPr>
  </w:style>
  <w:style w:type="paragraph" w:customStyle="1" w:styleId="F419B2385CFB4D1091682204743443FA">
    <w:name w:val="F419B2385CFB4D1091682204743443FA"/>
    <w:rsid w:val="00BF5ED2"/>
    <w:pPr>
      <w:widowControl w:val="0"/>
    </w:pPr>
  </w:style>
  <w:style w:type="paragraph" w:customStyle="1" w:styleId="EB49A22544464233B81E94B9D1F81283">
    <w:name w:val="EB49A22544464233B81E94B9D1F81283"/>
    <w:rsid w:val="00BF5ED2"/>
    <w:pPr>
      <w:widowControl w:val="0"/>
    </w:pPr>
  </w:style>
  <w:style w:type="paragraph" w:customStyle="1" w:styleId="B259FFCFDC8948AC8B8C494052081849">
    <w:name w:val="B259FFCFDC8948AC8B8C494052081849"/>
    <w:rsid w:val="00BF5ED2"/>
    <w:pPr>
      <w:widowControl w:val="0"/>
    </w:pPr>
  </w:style>
  <w:style w:type="paragraph" w:customStyle="1" w:styleId="B2F7E444D2BD4618A8631B3248CA3AD8">
    <w:name w:val="B2F7E444D2BD4618A8631B3248CA3AD8"/>
    <w:rsid w:val="00BF5ED2"/>
    <w:pPr>
      <w:widowControl w:val="0"/>
    </w:pPr>
  </w:style>
  <w:style w:type="paragraph" w:customStyle="1" w:styleId="C45789380A0A4CA2AB59BD7AE14F1579">
    <w:name w:val="C45789380A0A4CA2AB59BD7AE14F1579"/>
    <w:rsid w:val="00BF5ED2"/>
    <w:pPr>
      <w:widowControl w:val="0"/>
    </w:pPr>
  </w:style>
  <w:style w:type="paragraph" w:customStyle="1" w:styleId="EFACA65CF76E4AE6BB6C41779A76C52A">
    <w:name w:val="EFACA65CF76E4AE6BB6C41779A76C52A"/>
    <w:rsid w:val="00BF5ED2"/>
    <w:pPr>
      <w:widowControl w:val="0"/>
    </w:pPr>
  </w:style>
  <w:style w:type="paragraph" w:customStyle="1" w:styleId="9E81ABA1D1AE431782E17CB48CABD3EC1">
    <w:name w:val="9E81ABA1D1AE431782E17CB48CABD3EC1"/>
    <w:rsid w:val="004A565F"/>
    <w:pPr>
      <w:widowControl w:val="0"/>
    </w:pPr>
    <w:rPr>
      <w:rFonts w:ascii="Calibri" w:eastAsia="新細明體" w:hAnsi="Calibri" w:cs="Times New Roman"/>
    </w:rPr>
  </w:style>
  <w:style w:type="paragraph" w:customStyle="1" w:styleId="6F9D5CC470A641D39FE873C6A84E664B1">
    <w:name w:val="6F9D5CC470A641D39FE873C6A84E664B1"/>
    <w:rsid w:val="004A565F"/>
    <w:pPr>
      <w:widowControl w:val="0"/>
    </w:pPr>
    <w:rPr>
      <w:rFonts w:ascii="Calibri" w:eastAsia="新細明體" w:hAnsi="Calibri" w:cs="Times New Roman"/>
    </w:rPr>
  </w:style>
  <w:style w:type="paragraph" w:customStyle="1" w:styleId="D714A35D18A649038F734373E60BB9D11">
    <w:name w:val="D714A35D18A649038F734373E60BB9D11"/>
    <w:rsid w:val="004A565F"/>
    <w:pPr>
      <w:widowControl w:val="0"/>
    </w:pPr>
    <w:rPr>
      <w:rFonts w:ascii="Calibri" w:eastAsia="新細明體" w:hAnsi="Calibri" w:cs="Times New Roman"/>
    </w:rPr>
  </w:style>
  <w:style w:type="paragraph" w:customStyle="1" w:styleId="F419B2385CFB4D1091682204743443FA1">
    <w:name w:val="F419B2385CFB4D1091682204743443FA1"/>
    <w:rsid w:val="004A565F"/>
    <w:pPr>
      <w:widowControl w:val="0"/>
    </w:pPr>
    <w:rPr>
      <w:rFonts w:ascii="Calibri" w:eastAsia="新細明體" w:hAnsi="Calibri" w:cs="Times New Roman"/>
    </w:rPr>
  </w:style>
  <w:style w:type="paragraph" w:customStyle="1" w:styleId="EB49A22544464233B81E94B9D1F812831">
    <w:name w:val="EB49A22544464233B81E94B9D1F812831"/>
    <w:rsid w:val="004A565F"/>
    <w:pPr>
      <w:widowControl w:val="0"/>
    </w:pPr>
    <w:rPr>
      <w:rFonts w:ascii="Calibri" w:eastAsia="新細明體" w:hAnsi="Calibri" w:cs="Times New Roman"/>
    </w:rPr>
  </w:style>
  <w:style w:type="paragraph" w:customStyle="1" w:styleId="B2F7E444D2BD4618A8631B3248CA3AD81">
    <w:name w:val="B2F7E444D2BD4618A8631B3248CA3AD81"/>
    <w:rsid w:val="004A565F"/>
    <w:pPr>
      <w:widowControl w:val="0"/>
    </w:pPr>
    <w:rPr>
      <w:rFonts w:ascii="Calibri" w:eastAsia="新細明體" w:hAnsi="Calibri" w:cs="Times New Roman"/>
    </w:rPr>
  </w:style>
  <w:style w:type="paragraph" w:customStyle="1" w:styleId="C45789380A0A4CA2AB59BD7AE14F15791">
    <w:name w:val="C45789380A0A4CA2AB59BD7AE14F15791"/>
    <w:rsid w:val="004A565F"/>
    <w:pPr>
      <w:widowControl w:val="0"/>
    </w:pPr>
    <w:rPr>
      <w:rFonts w:ascii="Calibri" w:eastAsia="新細明體" w:hAnsi="Calibri" w:cs="Times New Roman"/>
    </w:rPr>
  </w:style>
  <w:style w:type="paragraph" w:customStyle="1" w:styleId="EFACA65CF76E4AE6BB6C41779A76C52A1">
    <w:name w:val="EFACA65CF76E4AE6BB6C41779A76C52A1"/>
    <w:rsid w:val="004A565F"/>
    <w:pPr>
      <w:widowControl w:val="0"/>
    </w:pPr>
    <w:rPr>
      <w:rFonts w:ascii="Calibri" w:eastAsia="新細明體" w:hAnsi="Calibri" w:cs="Times New Roman"/>
    </w:rPr>
  </w:style>
  <w:style w:type="paragraph" w:customStyle="1" w:styleId="209959CFBF15443CB3F3D3D5EAF5F53F">
    <w:name w:val="209959CFBF15443CB3F3D3D5EAF5F53F"/>
    <w:rsid w:val="004A565F"/>
    <w:pPr>
      <w:widowControl w:val="0"/>
    </w:pPr>
  </w:style>
  <w:style w:type="paragraph" w:customStyle="1" w:styleId="7F9E296889C74B7A95C3FDF5947947DD">
    <w:name w:val="7F9E296889C74B7A95C3FDF5947947DD"/>
    <w:rsid w:val="004A565F"/>
    <w:pPr>
      <w:widowControl w:val="0"/>
    </w:pPr>
  </w:style>
  <w:style w:type="paragraph" w:customStyle="1" w:styleId="060E4F346BF94ACAA2EB5AFD8C8ADDEA">
    <w:name w:val="060E4F346BF94ACAA2EB5AFD8C8ADDEA"/>
    <w:rsid w:val="004A565F"/>
    <w:pPr>
      <w:widowControl w:val="0"/>
    </w:pPr>
  </w:style>
  <w:style w:type="paragraph" w:customStyle="1" w:styleId="108E4084B41C4E8098847C6C3DFE64CE">
    <w:name w:val="108E4084B41C4E8098847C6C3DFE64CE"/>
    <w:rsid w:val="004A565F"/>
    <w:pPr>
      <w:widowControl w:val="0"/>
    </w:pPr>
  </w:style>
  <w:style w:type="paragraph" w:customStyle="1" w:styleId="D6B4B73618524AC7A5FDBE4597EAF008">
    <w:name w:val="D6B4B73618524AC7A5FDBE4597EAF008"/>
    <w:rsid w:val="004A565F"/>
    <w:pPr>
      <w:widowControl w:val="0"/>
    </w:pPr>
  </w:style>
  <w:style w:type="paragraph" w:customStyle="1" w:styleId="C59CA074E91B4FDFAFAEB1333C948EDF">
    <w:name w:val="C59CA074E91B4FDFAFAEB1333C948EDF"/>
    <w:rsid w:val="004A565F"/>
    <w:pPr>
      <w:widowControl w:val="0"/>
    </w:pPr>
  </w:style>
  <w:style w:type="paragraph" w:customStyle="1" w:styleId="4375F4C269D84A5C8E023426CACF4EDF">
    <w:name w:val="4375F4C269D84A5C8E023426CACF4EDF"/>
    <w:rsid w:val="004A565F"/>
    <w:pPr>
      <w:widowControl w:val="0"/>
    </w:pPr>
  </w:style>
  <w:style w:type="paragraph" w:customStyle="1" w:styleId="78CA2908CF8146F7A27D9D6C1C88F066">
    <w:name w:val="78CA2908CF8146F7A27D9D6C1C88F066"/>
    <w:rsid w:val="004A565F"/>
    <w:pPr>
      <w:widowControl w:val="0"/>
    </w:pPr>
  </w:style>
  <w:style w:type="paragraph" w:customStyle="1" w:styleId="86B8C8898A284D50B09BBFE76F0EF996">
    <w:name w:val="86B8C8898A284D50B09BBFE76F0EF996"/>
    <w:rsid w:val="004A565F"/>
    <w:pPr>
      <w:widowControl w:val="0"/>
    </w:pPr>
  </w:style>
  <w:style w:type="paragraph" w:customStyle="1" w:styleId="492E06FDE0904183981F39B0041A7B4D">
    <w:name w:val="492E06FDE0904183981F39B0041A7B4D"/>
    <w:rsid w:val="004A565F"/>
    <w:pPr>
      <w:widowControl w:val="0"/>
    </w:pPr>
  </w:style>
  <w:style w:type="paragraph" w:customStyle="1" w:styleId="7F9E296889C74B7A95C3FDF5947947DD1">
    <w:name w:val="7F9E296889C74B7A95C3FDF5947947DD1"/>
    <w:rsid w:val="00145BE9"/>
    <w:pPr>
      <w:widowControl w:val="0"/>
    </w:pPr>
    <w:rPr>
      <w:rFonts w:ascii="Calibri" w:eastAsia="新細明體" w:hAnsi="Calibri" w:cs="Times New Roman"/>
    </w:rPr>
  </w:style>
  <w:style w:type="paragraph" w:customStyle="1" w:styleId="060E4F346BF94ACAA2EB5AFD8C8ADDEA1">
    <w:name w:val="060E4F346BF94ACAA2EB5AFD8C8ADDEA1"/>
    <w:rsid w:val="00145BE9"/>
    <w:pPr>
      <w:widowControl w:val="0"/>
    </w:pPr>
    <w:rPr>
      <w:rFonts w:ascii="Calibri" w:eastAsia="新細明體" w:hAnsi="Calibri" w:cs="Times New Roman"/>
    </w:rPr>
  </w:style>
  <w:style w:type="paragraph" w:customStyle="1" w:styleId="108E4084B41C4E8098847C6C3DFE64CE1">
    <w:name w:val="108E4084B41C4E8098847C6C3DFE64CE1"/>
    <w:rsid w:val="00145BE9"/>
    <w:pPr>
      <w:widowControl w:val="0"/>
    </w:pPr>
    <w:rPr>
      <w:rFonts w:ascii="Calibri" w:eastAsia="新細明體" w:hAnsi="Calibri" w:cs="Times New Roman"/>
    </w:rPr>
  </w:style>
  <w:style w:type="paragraph" w:customStyle="1" w:styleId="D6B4B73618524AC7A5FDBE4597EAF0081">
    <w:name w:val="D6B4B73618524AC7A5FDBE4597EAF0081"/>
    <w:rsid w:val="00145BE9"/>
    <w:pPr>
      <w:widowControl w:val="0"/>
    </w:pPr>
    <w:rPr>
      <w:rFonts w:ascii="Calibri" w:eastAsia="新細明體" w:hAnsi="Calibri" w:cs="Times New Roman"/>
    </w:rPr>
  </w:style>
  <w:style w:type="paragraph" w:customStyle="1" w:styleId="C59CA074E91B4FDFAFAEB1333C948EDF1">
    <w:name w:val="C59CA074E91B4FDFAFAEB1333C948EDF1"/>
    <w:rsid w:val="00145BE9"/>
    <w:pPr>
      <w:widowControl w:val="0"/>
    </w:pPr>
    <w:rPr>
      <w:rFonts w:ascii="Calibri" w:eastAsia="新細明體" w:hAnsi="Calibri" w:cs="Times New Roman"/>
    </w:rPr>
  </w:style>
  <w:style w:type="paragraph" w:customStyle="1" w:styleId="78CA2908CF8146F7A27D9D6C1C88F0661">
    <w:name w:val="78CA2908CF8146F7A27D9D6C1C88F0661"/>
    <w:rsid w:val="00145BE9"/>
    <w:pPr>
      <w:widowControl w:val="0"/>
    </w:pPr>
    <w:rPr>
      <w:rFonts w:ascii="Calibri" w:eastAsia="新細明體" w:hAnsi="Calibri" w:cs="Times New Roman"/>
    </w:rPr>
  </w:style>
  <w:style w:type="paragraph" w:customStyle="1" w:styleId="86B8C8898A284D50B09BBFE76F0EF9961">
    <w:name w:val="86B8C8898A284D50B09BBFE76F0EF9961"/>
    <w:rsid w:val="00145BE9"/>
    <w:pPr>
      <w:widowControl w:val="0"/>
    </w:pPr>
    <w:rPr>
      <w:rFonts w:ascii="Calibri" w:eastAsia="新細明體" w:hAnsi="Calibri" w:cs="Times New Roman"/>
    </w:rPr>
  </w:style>
  <w:style w:type="paragraph" w:customStyle="1" w:styleId="492E06FDE0904183981F39B0041A7B4D1">
    <w:name w:val="492E06FDE0904183981F39B0041A7B4D1"/>
    <w:rsid w:val="00145BE9"/>
    <w:pPr>
      <w:widowControl w:val="0"/>
    </w:pPr>
    <w:rPr>
      <w:rFonts w:ascii="Calibri" w:eastAsia="新細明體" w:hAnsi="Calibri" w:cs="Times New Roman"/>
    </w:rPr>
  </w:style>
  <w:style w:type="paragraph" w:customStyle="1" w:styleId="7F9E296889C74B7A95C3FDF5947947DD2">
    <w:name w:val="7F9E296889C74B7A95C3FDF5947947DD2"/>
    <w:rsid w:val="00AA5220"/>
    <w:pPr>
      <w:widowControl w:val="0"/>
    </w:pPr>
    <w:rPr>
      <w:rFonts w:ascii="Calibri" w:eastAsia="新細明體" w:hAnsi="Calibri" w:cs="Times New Roman"/>
    </w:rPr>
  </w:style>
  <w:style w:type="paragraph" w:customStyle="1" w:styleId="060E4F346BF94ACAA2EB5AFD8C8ADDEA2">
    <w:name w:val="060E4F346BF94ACAA2EB5AFD8C8ADDEA2"/>
    <w:rsid w:val="00AA5220"/>
    <w:pPr>
      <w:widowControl w:val="0"/>
    </w:pPr>
    <w:rPr>
      <w:rFonts w:ascii="Calibri" w:eastAsia="新細明體" w:hAnsi="Calibri" w:cs="Times New Roman"/>
    </w:rPr>
  </w:style>
  <w:style w:type="paragraph" w:customStyle="1" w:styleId="108E4084B41C4E8098847C6C3DFE64CE2">
    <w:name w:val="108E4084B41C4E8098847C6C3DFE64CE2"/>
    <w:rsid w:val="00AA5220"/>
    <w:pPr>
      <w:widowControl w:val="0"/>
    </w:pPr>
    <w:rPr>
      <w:rFonts w:ascii="Calibri" w:eastAsia="新細明體" w:hAnsi="Calibri" w:cs="Times New Roman"/>
    </w:rPr>
  </w:style>
  <w:style w:type="paragraph" w:customStyle="1" w:styleId="D6B4B73618524AC7A5FDBE4597EAF0082">
    <w:name w:val="D6B4B73618524AC7A5FDBE4597EAF0082"/>
    <w:rsid w:val="00AA5220"/>
    <w:pPr>
      <w:widowControl w:val="0"/>
    </w:pPr>
    <w:rPr>
      <w:rFonts w:ascii="Calibri" w:eastAsia="新細明體" w:hAnsi="Calibri" w:cs="Times New Roman"/>
    </w:rPr>
  </w:style>
  <w:style w:type="paragraph" w:customStyle="1" w:styleId="C59CA074E91B4FDFAFAEB1333C948EDF2">
    <w:name w:val="C59CA074E91B4FDFAFAEB1333C948EDF2"/>
    <w:rsid w:val="00AA5220"/>
    <w:pPr>
      <w:widowControl w:val="0"/>
    </w:pPr>
    <w:rPr>
      <w:rFonts w:ascii="Calibri" w:eastAsia="新細明體" w:hAnsi="Calibri" w:cs="Times New Roman"/>
    </w:rPr>
  </w:style>
  <w:style w:type="paragraph" w:customStyle="1" w:styleId="78CA2908CF8146F7A27D9D6C1C88F0662">
    <w:name w:val="78CA2908CF8146F7A27D9D6C1C88F0662"/>
    <w:rsid w:val="00AA5220"/>
    <w:pPr>
      <w:widowControl w:val="0"/>
    </w:pPr>
    <w:rPr>
      <w:rFonts w:ascii="Calibri" w:eastAsia="新細明體" w:hAnsi="Calibri" w:cs="Times New Roman"/>
    </w:rPr>
  </w:style>
  <w:style w:type="paragraph" w:customStyle="1" w:styleId="86B8C8898A284D50B09BBFE76F0EF9962">
    <w:name w:val="86B8C8898A284D50B09BBFE76F0EF9962"/>
    <w:rsid w:val="00AA5220"/>
    <w:pPr>
      <w:widowControl w:val="0"/>
    </w:pPr>
    <w:rPr>
      <w:rFonts w:ascii="Calibri" w:eastAsia="新細明體" w:hAnsi="Calibri" w:cs="Times New Roman"/>
    </w:rPr>
  </w:style>
  <w:style w:type="paragraph" w:customStyle="1" w:styleId="492E06FDE0904183981F39B0041A7B4D2">
    <w:name w:val="492E06FDE0904183981F39B0041A7B4D2"/>
    <w:rsid w:val="00AA5220"/>
    <w:pPr>
      <w:widowControl w:val="0"/>
    </w:pPr>
    <w:rPr>
      <w:rFonts w:ascii="Calibri" w:eastAsia="新細明體" w:hAnsi="Calibri" w:cs="Times New Roman"/>
    </w:rPr>
  </w:style>
  <w:style w:type="paragraph" w:customStyle="1" w:styleId="7F9E296889C74B7A95C3FDF5947947DD3">
    <w:name w:val="7F9E296889C74B7A95C3FDF5947947DD3"/>
    <w:rsid w:val="00BE1B4D"/>
    <w:pPr>
      <w:widowControl w:val="0"/>
    </w:pPr>
    <w:rPr>
      <w:rFonts w:ascii="Calibri" w:eastAsia="新細明體" w:hAnsi="Calibri" w:cs="Times New Roman"/>
    </w:rPr>
  </w:style>
  <w:style w:type="paragraph" w:customStyle="1" w:styleId="060E4F346BF94ACAA2EB5AFD8C8ADDEA3">
    <w:name w:val="060E4F346BF94ACAA2EB5AFD8C8ADDEA3"/>
    <w:rsid w:val="00BE1B4D"/>
    <w:pPr>
      <w:widowControl w:val="0"/>
    </w:pPr>
    <w:rPr>
      <w:rFonts w:ascii="Calibri" w:eastAsia="新細明體" w:hAnsi="Calibri" w:cs="Times New Roman"/>
    </w:rPr>
  </w:style>
  <w:style w:type="paragraph" w:customStyle="1" w:styleId="108E4084B41C4E8098847C6C3DFE64CE3">
    <w:name w:val="108E4084B41C4E8098847C6C3DFE64CE3"/>
    <w:rsid w:val="00BE1B4D"/>
    <w:pPr>
      <w:widowControl w:val="0"/>
    </w:pPr>
    <w:rPr>
      <w:rFonts w:ascii="Calibri" w:eastAsia="新細明體" w:hAnsi="Calibri" w:cs="Times New Roman"/>
    </w:rPr>
  </w:style>
  <w:style w:type="paragraph" w:customStyle="1" w:styleId="D6B4B73618524AC7A5FDBE4597EAF0083">
    <w:name w:val="D6B4B73618524AC7A5FDBE4597EAF0083"/>
    <w:rsid w:val="00BE1B4D"/>
    <w:pPr>
      <w:widowControl w:val="0"/>
    </w:pPr>
    <w:rPr>
      <w:rFonts w:ascii="Calibri" w:eastAsia="新細明體" w:hAnsi="Calibri" w:cs="Times New Roman"/>
    </w:rPr>
  </w:style>
  <w:style w:type="paragraph" w:customStyle="1" w:styleId="C59CA074E91B4FDFAFAEB1333C948EDF3">
    <w:name w:val="C59CA074E91B4FDFAFAEB1333C948EDF3"/>
    <w:rsid w:val="00BE1B4D"/>
    <w:pPr>
      <w:widowControl w:val="0"/>
    </w:pPr>
    <w:rPr>
      <w:rFonts w:ascii="Calibri" w:eastAsia="新細明體" w:hAnsi="Calibri" w:cs="Times New Roman"/>
    </w:rPr>
  </w:style>
  <w:style w:type="paragraph" w:customStyle="1" w:styleId="78CA2908CF8146F7A27D9D6C1C88F0663">
    <w:name w:val="78CA2908CF8146F7A27D9D6C1C88F0663"/>
    <w:rsid w:val="00BE1B4D"/>
    <w:pPr>
      <w:widowControl w:val="0"/>
    </w:pPr>
    <w:rPr>
      <w:rFonts w:ascii="Calibri" w:eastAsia="新細明體" w:hAnsi="Calibri" w:cs="Times New Roman"/>
    </w:rPr>
  </w:style>
  <w:style w:type="paragraph" w:customStyle="1" w:styleId="86B8C8898A284D50B09BBFE76F0EF9963">
    <w:name w:val="86B8C8898A284D50B09BBFE76F0EF9963"/>
    <w:rsid w:val="00BE1B4D"/>
    <w:pPr>
      <w:widowControl w:val="0"/>
    </w:pPr>
    <w:rPr>
      <w:rFonts w:ascii="Calibri" w:eastAsia="新細明體" w:hAnsi="Calibri" w:cs="Times New Roman"/>
    </w:rPr>
  </w:style>
  <w:style w:type="paragraph" w:customStyle="1" w:styleId="492E06FDE0904183981F39B0041A7B4D3">
    <w:name w:val="492E06FDE0904183981F39B0041A7B4D3"/>
    <w:rsid w:val="00BE1B4D"/>
    <w:pPr>
      <w:widowControl w:val="0"/>
    </w:pPr>
    <w:rPr>
      <w:rFonts w:ascii="Calibri" w:eastAsia="新細明體" w:hAnsi="Calibri" w:cs="Times New Roman"/>
    </w:rPr>
  </w:style>
  <w:style w:type="paragraph" w:customStyle="1" w:styleId="7F9E296889C74B7A95C3FDF5947947DD4">
    <w:name w:val="7F9E296889C74B7A95C3FDF5947947DD4"/>
    <w:rsid w:val="007200B2"/>
    <w:pPr>
      <w:widowControl w:val="0"/>
    </w:pPr>
    <w:rPr>
      <w:rFonts w:ascii="Calibri" w:eastAsia="新細明體" w:hAnsi="Calibri" w:cs="Times New Roman"/>
    </w:rPr>
  </w:style>
  <w:style w:type="paragraph" w:customStyle="1" w:styleId="060E4F346BF94ACAA2EB5AFD8C8ADDEA4">
    <w:name w:val="060E4F346BF94ACAA2EB5AFD8C8ADDEA4"/>
    <w:rsid w:val="007200B2"/>
    <w:pPr>
      <w:widowControl w:val="0"/>
    </w:pPr>
    <w:rPr>
      <w:rFonts w:ascii="Calibri" w:eastAsia="新細明體" w:hAnsi="Calibri" w:cs="Times New Roman"/>
    </w:rPr>
  </w:style>
  <w:style w:type="paragraph" w:customStyle="1" w:styleId="108E4084B41C4E8098847C6C3DFE64CE4">
    <w:name w:val="108E4084B41C4E8098847C6C3DFE64CE4"/>
    <w:rsid w:val="007200B2"/>
    <w:pPr>
      <w:widowControl w:val="0"/>
    </w:pPr>
    <w:rPr>
      <w:rFonts w:ascii="Calibri" w:eastAsia="新細明體" w:hAnsi="Calibri" w:cs="Times New Roman"/>
    </w:rPr>
  </w:style>
  <w:style w:type="paragraph" w:customStyle="1" w:styleId="D6B4B73618524AC7A5FDBE4597EAF0084">
    <w:name w:val="D6B4B73618524AC7A5FDBE4597EAF0084"/>
    <w:rsid w:val="007200B2"/>
    <w:pPr>
      <w:widowControl w:val="0"/>
    </w:pPr>
    <w:rPr>
      <w:rFonts w:ascii="Calibri" w:eastAsia="新細明體" w:hAnsi="Calibri" w:cs="Times New Roman"/>
    </w:rPr>
  </w:style>
  <w:style w:type="paragraph" w:customStyle="1" w:styleId="C59CA074E91B4FDFAFAEB1333C948EDF4">
    <w:name w:val="C59CA074E91B4FDFAFAEB1333C948EDF4"/>
    <w:rsid w:val="007200B2"/>
    <w:pPr>
      <w:widowControl w:val="0"/>
    </w:pPr>
    <w:rPr>
      <w:rFonts w:ascii="Calibri" w:eastAsia="新細明體" w:hAnsi="Calibri" w:cs="Times New Roman"/>
    </w:rPr>
  </w:style>
  <w:style w:type="paragraph" w:customStyle="1" w:styleId="24F5CF3FFA31424AB78D4FA08F012E5A">
    <w:name w:val="24F5CF3FFA31424AB78D4FA08F012E5A"/>
    <w:rsid w:val="007200B2"/>
    <w:pPr>
      <w:widowControl w:val="0"/>
    </w:pPr>
    <w:rPr>
      <w:rFonts w:ascii="Calibri" w:eastAsia="新細明體" w:hAnsi="Calibri" w:cs="Times New Roman"/>
    </w:rPr>
  </w:style>
  <w:style w:type="paragraph" w:customStyle="1" w:styleId="78CA2908CF8146F7A27D9D6C1C88F0664">
    <w:name w:val="78CA2908CF8146F7A27D9D6C1C88F0664"/>
    <w:rsid w:val="007200B2"/>
    <w:pPr>
      <w:widowControl w:val="0"/>
    </w:pPr>
    <w:rPr>
      <w:rFonts w:ascii="Calibri" w:eastAsia="新細明體" w:hAnsi="Calibri" w:cs="Times New Roman"/>
    </w:rPr>
  </w:style>
  <w:style w:type="paragraph" w:customStyle="1" w:styleId="86B8C8898A284D50B09BBFE76F0EF9964">
    <w:name w:val="86B8C8898A284D50B09BBFE76F0EF9964"/>
    <w:rsid w:val="007200B2"/>
    <w:pPr>
      <w:widowControl w:val="0"/>
    </w:pPr>
    <w:rPr>
      <w:rFonts w:ascii="Calibri" w:eastAsia="新細明體" w:hAnsi="Calibri" w:cs="Times New Roman"/>
    </w:rPr>
  </w:style>
  <w:style w:type="paragraph" w:customStyle="1" w:styleId="492E06FDE0904183981F39B0041A7B4D4">
    <w:name w:val="492E06FDE0904183981F39B0041A7B4D4"/>
    <w:rsid w:val="007200B2"/>
    <w:pPr>
      <w:widowControl w:val="0"/>
    </w:pPr>
    <w:rPr>
      <w:rFonts w:ascii="Calibri" w:eastAsia="新細明體" w:hAnsi="Calibri" w:cs="Times New Roman"/>
    </w:rPr>
  </w:style>
  <w:style w:type="paragraph" w:customStyle="1" w:styleId="7F9E296889C74B7A95C3FDF5947947DD5">
    <w:name w:val="7F9E296889C74B7A95C3FDF5947947DD5"/>
    <w:rsid w:val="00CA3828"/>
    <w:pPr>
      <w:widowControl w:val="0"/>
    </w:pPr>
    <w:rPr>
      <w:rFonts w:ascii="Calibri" w:eastAsia="新細明體" w:hAnsi="Calibri" w:cs="Times New Roman"/>
    </w:rPr>
  </w:style>
  <w:style w:type="paragraph" w:customStyle="1" w:styleId="060E4F346BF94ACAA2EB5AFD8C8ADDEA5">
    <w:name w:val="060E4F346BF94ACAA2EB5AFD8C8ADDEA5"/>
    <w:rsid w:val="00CA3828"/>
    <w:pPr>
      <w:widowControl w:val="0"/>
    </w:pPr>
    <w:rPr>
      <w:rFonts w:ascii="Calibri" w:eastAsia="新細明體" w:hAnsi="Calibri" w:cs="Times New Roman"/>
    </w:rPr>
  </w:style>
  <w:style w:type="paragraph" w:customStyle="1" w:styleId="108E4084B41C4E8098847C6C3DFE64CE5">
    <w:name w:val="108E4084B41C4E8098847C6C3DFE64CE5"/>
    <w:rsid w:val="00CA3828"/>
    <w:pPr>
      <w:widowControl w:val="0"/>
    </w:pPr>
    <w:rPr>
      <w:rFonts w:ascii="Calibri" w:eastAsia="新細明體" w:hAnsi="Calibri" w:cs="Times New Roman"/>
    </w:rPr>
  </w:style>
  <w:style w:type="paragraph" w:customStyle="1" w:styleId="D6B4B73618524AC7A5FDBE4597EAF0085">
    <w:name w:val="D6B4B73618524AC7A5FDBE4597EAF0085"/>
    <w:rsid w:val="00CA3828"/>
    <w:pPr>
      <w:widowControl w:val="0"/>
    </w:pPr>
    <w:rPr>
      <w:rFonts w:ascii="Calibri" w:eastAsia="新細明體" w:hAnsi="Calibri" w:cs="Times New Roman"/>
    </w:rPr>
  </w:style>
  <w:style w:type="paragraph" w:customStyle="1" w:styleId="C59CA074E91B4FDFAFAEB1333C948EDF5">
    <w:name w:val="C59CA074E91B4FDFAFAEB1333C948EDF5"/>
    <w:rsid w:val="00CA3828"/>
    <w:pPr>
      <w:widowControl w:val="0"/>
    </w:pPr>
    <w:rPr>
      <w:rFonts w:ascii="Calibri" w:eastAsia="新細明體" w:hAnsi="Calibri" w:cs="Times New Roman"/>
    </w:rPr>
  </w:style>
  <w:style w:type="paragraph" w:customStyle="1" w:styleId="24F5CF3FFA31424AB78D4FA08F012E5A1">
    <w:name w:val="24F5CF3FFA31424AB78D4FA08F012E5A1"/>
    <w:rsid w:val="00CA3828"/>
    <w:pPr>
      <w:widowControl w:val="0"/>
    </w:pPr>
    <w:rPr>
      <w:rFonts w:ascii="Calibri" w:eastAsia="新細明體" w:hAnsi="Calibri" w:cs="Times New Roman"/>
    </w:rPr>
  </w:style>
  <w:style w:type="paragraph" w:customStyle="1" w:styleId="78CA2908CF8146F7A27D9D6C1C88F0665">
    <w:name w:val="78CA2908CF8146F7A27D9D6C1C88F0665"/>
    <w:rsid w:val="00CA3828"/>
    <w:pPr>
      <w:widowControl w:val="0"/>
    </w:pPr>
    <w:rPr>
      <w:rFonts w:ascii="Calibri" w:eastAsia="新細明體" w:hAnsi="Calibri" w:cs="Times New Roman"/>
    </w:rPr>
  </w:style>
  <w:style w:type="paragraph" w:customStyle="1" w:styleId="86B8C8898A284D50B09BBFE76F0EF9965">
    <w:name w:val="86B8C8898A284D50B09BBFE76F0EF9965"/>
    <w:rsid w:val="00CA3828"/>
    <w:pPr>
      <w:widowControl w:val="0"/>
    </w:pPr>
    <w:rPr>
      <w:rFonts w:ascii="Calibri" w:eastAsia="新細明體" w:hAnsi="Calibri" w:cs="Times New Roman"/>
    </w:rPr>
  </w:style>
  <w:style w:type="paragraph" w:customStyle="1" w:styleId="492E06FDE0904183981F39B0041A7B4D5">
    <w:name w:val="492E06FDE0904183981F39B0041A7B4D5"/>
    <w:rsid w:val="00CA3828"/>
    <w:pPr>
      <w:widowControl w:val="0"/>
    </w:pPr>
    <w:rPr>
      <w:rFonts w:ascii="Calibri" w:eastAsia="新細明體" w:hAnsi="Calibri" w:cs="Times New Roman"/>
    </w:rPr>
  </w:style>
  <w:style w:type="paragraph" w:customStyle="1" w:styleId="7F9E296889C74B7A95C3FDF5947947DD6">
    <w:name w:val="7F9E296889C74B7A95C3FDF5947947DD6"/>
    <w:rsid w:val="00F20A07"/>
    <w:pPr>
      <w:widowControl w:val="0"/>
    </w:pPr>
    <w:rPr>
      <w:rFonts w:ascii="Calibri" w:eastAsia="新細明體" w:hAnsi="Calibri" w:cs="Times New Roman"/>
    </w:rPr>
  </w:style>
  <w:style w:type="paragraph" w:customStyle="1" w:styleId="060E4F346BF94ACAA2EB5AFD8C8ADDEA6">
    <w:name w:val="060E4F346BF94ACAA2EB5AFD8C8ADDEA6"/>
    <w:rsid w:val="00F20A07"/>
    <w:pPr>
      <w:widowControl w:val="0"/>
    </w:pPr>
    <w:rPr>
      <w:rFonts w:ascii="Calibri" w:eastAsia="新細明體" w:hAnsi="Calibri" w:cs="Times New Roman"/>
    </w:rPr>
  </w:style>
  <w:style w:type="paragraph" w:customStyle="1" w:styleId="108E4084B41C4E8098847C6C3DFE64CE6">
    <w:name w:val="108E4084B41C4E8098847C6C3DFE64CE6"/>
    <w:rsid w:val="00F20A07"/>
    <w:pPr>
      <w:widowControl w:val="0"/>
    </w:pPr>
    <w:rPr>
      <w:rFonts w:ascii="Calibri" w:eastAsia="新細明體" w:hAnsi="Calibri" w:cs="Times New Roman"/>
    </w:rPr>
  </w:style>
  <w:style w:type="paragraph" w:customStyle="1" w:styleId="D6B4B73618524AC7A5FDBE4597EAF0086">
    <w:name w:val="D6B4B73618524AC7A5FDBE4597EAF0086"/>
    <w:rsid w:val="00F20A07"/>
    <w:pPr>
      <w:widowControl w:val="0"/>
    </w:pPr>
    <w:rPr>
      <w:rFonts w:ascii="Calibri" w:eastAsia="新細明體" w:hAnsi="Calibri" w:cs="Times New Roman"/>
    </w:rPr>
  </w:style>
  <w:style w:type="paragraph" w:customStyle="1" w:styleId="C59CA074E91B4FDFAFAEB1333C948EDF6">
    <w:name w:val="C59CA074E91B4FDFAFAEB1333C948EDF6"/>
    <w:rsid w:val="00F20A07"/>
    <w:pPr>
      <w:widowControl w:val="0"/>
    </w:pPr>
    <w:rPr>
      <w:rFonts w:ascii="Calibri" w:eastAsia="新細明體" w:hAnsi="Calibri" w:cs="Times New Roman"/>
    </w:rPr>
  </w:style>
  <w:style w:type="paragraph" w:customStyle="1" w:styleId="24F5CF3FFA31424AB78D4FA08F012E5A2">
    <w:name w:val="24F5CF3FFA31424AB78D4FA08F012E5A2"/>
    <w:rsid w:val="00F20A07"/>
    <w:pPr>
      <w:widowControl w:val="0"/>
    </w:pPr>
    <w:rPr>
      <w:rFonts w:ascii="Calibri" w:eastAsia="新細明體" w:hAnsi="Calibri" w:cs="Times New Roman"/>
    </w:rPr>
  </w:style>
  <w:style w:type="paragraph" w:customStyle="1" w:styleId="78CA2908CF8146F7A27D9D6C1C88F0666">
    <w:name w:val="78CA2908CF8146F7A27D9D6C1C88F0666"/>
    <w:rsid w:val="00F20A07"/>
    <w:pPr>
      <w:widowControl w:val="0"/>
    </w:pPr>
    <w:rPr>
      <w:rFonts w:ascii="Calibri" w:eastAsia="新細明體" w:hAnsi="Calibri" w:cs="Times New Roman"/>
    </w:rPr>
  </w:style>
  <w:style w:type="paragraph" w:customStyle="1" w:styleId="86B8C8898A284D50B09BBFE76F0EF9966">
    <w:name w:val="86B8C8898A284D50B09BBFE76F0EF9966"/>
    <w:rsid w:val="00F20A07"/>
    <w:pPr>
      <w:widowControl w:val="0"/>
    </w:pPr>
    <w:rPr>
      <w:rFonts w:ascii="Calibri" w:eastAsia="新細明體" w:hAnsi="Calibri" w:cs="Times New Roman"/>
    </w:rPr>
  </w:style>
  <w:style w:type="paragraph" w:customStyle="1" w:styleId="492E06FDE0904183981F39B0041A7B4D6">
    <w:name w:val="492E06FDE0904183981F39B0041A7B4D6"/>
    <w:rsid w:val="00F20A07"/>
    <w:pPr>
      <w:widowControl w:val="0"/>
    </w:pPr>
    <w:rPr>
      <w:rFonts w:ascii="Calibri" w:eastAsia="新細明體" w:hAnsi="Calibri" w:cs="Times New Roman"/>
    </w:rPr>
  </w:style>
  <w:style w:type="paragraph" w:customStyle="1" w:styleId="D5E301FDB628449AABA5A0E64D38592B">
    <w:name w:val="D5E301FDB628449AABA5A0E64D38592B"/>
    <w:rsid w:val="00F20A07"/>
    <w:pPr>
      <w:widowControl w:val="0"/>
    </w:pPr>
    <w:rPr>
      <w:rFonts w:ascii="Calibri" w:eastAsia="新細明體" w:hAnsi="Calibri" w:cs="Times New Roman"/>
    </w:rPr>
  </w:style>
  <w:style w:type="paragraph" w:customStyle="1" w:styleId="7F9E296889C74B7A95C3FDF5947947DD7">
    <w:name w:val="7F9E296889C74B7A95C3FDF5947947DD7"/>
    <w:rsid w:val="003B69BF"/>
    <w:pPr>
      <w:widowControl w:val="0"/>
    </w:pPr>
    <w:rPr>
      <w:rFonts w:ascii="Calibri" w:eastAsia="新細明體" w:hAnsi="Calibri" w:cs="Times New Roman"/>
    </w:rPr>
  </w:style>
  <w:style w:type="paragraph" w:customStyle="1" w:styleId="060E4F346BF94ACAA2EB5AFD8C8ADDEA7">
    <w:name w:val="060E4F346BF94ACAA2EB5AFD8C8ADDEA7"/>
    <w:rsid w:val="003B69BF"/>
    <w:pPr>
      <w:widowControl w:val="0"/>
    </w:pPr>
    <w:rPr>
      <w:rFonts w:ascii="Calibri" w:eastAsia="新細明體" w:hAnsi="Calibri" w:cs="Times New Roman"/>
    </w:rPr>
  </w:style>
  <w:style w:type="paragraph" w:customStyle="1" w:styleId="108E4084B41C4E8098847C6C3DFE64CE7">
    <w:name w:val="108E4084B41C4E8098847C6C3DFE64CE7"/>
    <w:rsid w:val="003B69BF"/>
    <w:pPr>
      <w:widowControl w:val="0"/>
    </w:pPr>
    <w:rPr>
      <w:rFonts w:ascii="Calibri" w:eastAsia="新細明體" w:hAnsi="Calibri" w:cs="Times New Roman"/>
    </w:rPr>
  </w:style>
  <w:style w:type="paragraph" w:customStyle="1" w:styleId="D6B4B73618524AC7A5FDBE4597EAF0087">
    <w:name w:val="D6B4B73618524AC7A5FDBE4597EAF0087"/>
    <w:rsid w:val="003B69BF"/>
    <w:pPr>
      <w:widowControl w:val="0"/>
    </w:pPr>
    <w:rPr>
      <w:rFonts w:ascii="Calibri" w:eastAsia="新細明體" w:hAnsi="Calibri" w:cs="Times New Roman"/>
    </w:rPr>
  </w:style>
  <w:style w:type="paragraph" w:customStyle="1" w:styleId="C59CA074E91B4FDFAFAEB1333C948EDF7">
    <w:name w:val="C59CA074E91B4FDFAFAEB1333C948EDF7"/>
    <w:rsid w:val="003B69BF"/>
    <w:pPr>
      <w:widowControl w:val="0"/>
    </w:pPr>
    <w:rPr>
      <w:rFonts w:ascii="Calibri" w:eastAsia="新細明體" w:hAnsi="Calibri" w:cs="Times New Roman"/>
    </w:rPr>
  </w:style>
  <w:style w:type="paragraph" w:customStyle="1" w:styleId="24F5CF3FFA31424AB78D4FA08F012E5A3">
    <w:name w:val="24F5CF3FFA31424AB78D4FA08F012E5A3"/>
    <w:rsid w:val="003B69BF"/>
    <w:pPr>
      <w:widowControl w:val="0"/>
    </w:pPr>
    <w:rPr>
      <w:rFonts w:ascii="Calibri" w:eastAsia="新細明體" w:hAnsi="Calibri" w:cs="Times New Roman"/>
    </w:rPr>
  </w:style>
  <w:style w:type="paragraph" w:customStyle="1" w:styleId="78CA2908CF8146F7A27D9D6C1C88F0667">
    <w:name w:val="78CA2908CF8146F7A27D9D6C1C88F0667"/>
    <w:rsid w:val="003B69BF"/>
    <w:pPr>
      <w:widowControl w:val="0"/>
    </w:pPr>
    <w:rPr>
      <w:rFonts w:ascii="Calibri" w:eastAsia="新細明體" w:hAnsi="Calibri" w:cs="Times New Roman"/>
    </w:rPr>
  </w:style>
  <w:style w:type="paragraph" w:customStyle="1" w:styleId="86B8C8898A284D50B09BBFE76F0EF9967">
    <w:name w:val="86B8C8898A284D50B09BBFE76F0EF9967"/>
    <w:rsid w:val="003B69BF"/>
    <w:pPr>
      <w:widowControl w:val="0"/>
    </w:pPr>
    <w:rPr>
      <w:rFonts w:ascii="Calibri" w:eastAsia="新細明體" w:hAnsi="Calibri" w:cs="Times New Roman"/>
    </w:rPr>
  </w:style>
  <w:style w:type="paragraph" w:customStyle="1" w:styleId="492E06FDE0904183981F39B0041A7B4D7">
    <w:name w:val="492E06FDE0904183981F39B0041A7B4D7"/>
    <w:rsid w:val="003B69BF"/>
    <w:pPr>
      <w:widowControl w:val="0"/>
    </w:pPr>
    <w:rPr>
      <w:rFonts w:ascii="Calibri" w:eastAsia="新細明體" w:hAnsi="Calibri" w:cs="Times New Roman"/>
    </w:rPr>
  </w:style>
  <w:style w:type="paragraph" w:customStyle="1" w:styleId="D5E301FDB628449AABA5A0E64D38592B1">
    <w:name w:val="D5E301FDB628449AABA5A0E64D38592B1"/>
    <w:rsid w:val="003B69BF"/>
    <w:pPr>
      <w:widowControl w:val="0"/>
    </w:pPr>
    <w:rPr>
      <w:rFonts w:ascii="Calibri" w:eastAsia="新細明體" w:hAnsi="Calibri" w:cs="Times New Roman"/>
    </w:rPr>
  </w:style>
  <w:style w:type="paragraph" w:customStyle="1" w:styleId="4B5004848A1948D2A1D6097CFB2EFC53">
    <w:name w:val="4B5004848A1948D2A1D6097CFB2EFC53"/>
    <w:rsid w:val="003B69BF"/>
    <w:pPr>
      <w:widowControl w:val="0"/>
    </w:pPr>
    <w:rPr>
      <w:rFonts w:ascii="Calibri" w:eastAsia="新細明體" w:hAnsi="Calibri" w:cs="Times New Roman"/>
    </w:rPr>
  </w:style>
  <w:style w:type="paragraph" w:customStyle="1" w:styleId="7F9E296889C74B7A95C3FDF5947947DD8">
    <w:name w:val="7F9E296889C74B7A95C3FDF5947947DD8"/>
    <w:rsid w:val="0058795E"/>
    <w:pPr>
      <w:widowControl w:val="0"/>
    </w:pPr>
    <w:rPr>
      <w:rFonts w:ascii="Calibri" w:eastAsia="新細明體" w:hAnsi="Calibri" w:cs="Times New Roman"/>
    </w:rPr>
  </w:style>
  <w:style w:type="paragraph" w:customStyle="1" w:styleId="060E4F346BF94ACAA2EB5AFD8C8ADDEA8">
    <w:name w:val="060E4F346BF94ACAA2EB5AFD8C8ADDEA8"/>
    <w:rsid w:val="0058795E"/>
    <w:pPr>
      <w:widowControl w:val="0"/>
    </w:pPr>
    <w:rPr>
      <w:rFonts w:ascii="Calibri" w:eastAsia="新細明體" w:hAnsi="Calibri" w:cs="Times New Roman"/>
    </w:rPr>
  </w:style>
  <w:style w:type="paragraph" w:customStyle="1" w:styleId="108E4084B41C4E8098847C6C3DFE64CE8">
    <w:name w:val="108E4084B41C4E8098847C6C3DFE64CE8"/>
    <w:rsid w:val="0058795E"/>
    <w:pPr>
      <w:widowControl w:val="0"/>
    </w:pPr>
    <w:rPr>
      <w:rFonts w:ascii="Calibri" w:eastAsia="新細明體" w:hAnsi="Calibri" w:cs="Times New Roman"/>
    </w:rPr>
  </w:style>
  <w:style w:type="paragraph" w:customStyle="1" w:styleId="D6B4B73618524AC7A5FDBE4597EAF0088">
    <w:name w:val="D6B4B73618524AC7A5FDBE4597EAF0088"/>
    <w:rsid w:val="0058795E"/>
    <w:pPr>
      <w:widowControl w:val="0"/>
    </w:pPr>
    <w:rPr>
      <w:rFonts w:ascii="Calibri" w:eastAsia="新細明體" w:hAnsi="Calibri" w:cs="Times New Roman"/>
    </w:rPr>
  </w:style>
  <w:style w:type="paragraph" w:customStyle="1" w:styleId="C59CA074E91B4FDFAFAEB1333C948EDF8">
    <w:name w:val="C59CA074E91B4FDFAFAEB1333C948EDF8"/>
    <w:rsid w:val="0058795E"/>
    <w:pPr>
      <w:widowControl w:val="0"/>
    </w:pPr>
    <w:rPr>
      <w:rFonts w:ascii="Calibri" w:eastAsia="新細明體" w:hAnsi="Calibri" w:cs="Times New Roman"/>
    </w:rPr>
  </w:style>
  <w:style w:type="paragraph" w:customStyle="1" w:styleId="24F5CF3FFA31424AB78D4FA08F012E5A4">
    <w:name w:val="24F5CF3FFA31424AB78D4FA08F012E5A4"/>
    <w:rsid w:val="0058795E"/>
    <w:pPr>
      <w:widowControl w:val="0"/>
    </w:pPr>
    <w:rPr>
      <w:rFonts w:ascii="Calibri" w:eastAsia="新細明體" w:hAnsi="Calibri" w:cs="Times New Roman"/>
    </w:rPr>
  </w:style>
  <w:style w:type="paragraph" w:customStyle="1" w:styleId="78CA2908CF8146F7A27D9D6C1C88F0668">
    <w:name w:val="78CA2908CF8146F7A27D9D6C1C88F0668"/>
    <w:rsid w:val="0058795E"/>
    <w:pPr>
      <w:widowControl w:val="0"/>
    </w:pPr>
    <w:rPr>
      <w:rFonts w:ascii="Calibri" w:eastAsia="新細明體" w:hAnsi="Calibri" w:cs="Times New Roman"/>
    </w:rPr>
  </w:style>
  <w:style w:type="paragraph" w:customStyle="1" w:styleId="86B8C8898A284D50B09BBFE76F0EF9968">
    <w:name w:val="86B8C8898A284D50B09BBFE76F0EF9968"/>
    <w:rsid w:val="0058795E"/>
    <w:pPr>
      <w:widowControl w:val="0"/>
    </w:pPr>
    <w:rPr>
      <w:rFonts w:ascii="Calibri" w:eastAsia="新細明體" w:hAnsi="Calibri" w:cs="Times New Roman"/>
    </w:rPr>
  </w:style>
  <w:style w:type="paragraph" w:customStyle="1" w:styleId="492E06FDE0904183981F39B0041A7B4D8">
    <w:name w:val="492E06FDE0904183981F39B0041A7B4D8"/>
    <w:rsid w:val="0058795E"/>
    <w:pPr>
      <w:widowControl w:val="0"/>
    </w:pPr>
    <w:rPr>
      <w:rFonts w:ascii="Calibri" w:eastAsia="新細明體" w:hAnsi="Calibri" w:cs="Times New Roman"/>
    </w:rPr>
  </w:style>
  <w:style w:type="paragraph" w:customStyle="1" w:styleId="D5E301FDB628449AABA5A0E64D38592B2">
    <w:name w:val="D5E301FDB628449AABA5A0E64D38592B2"/>
    <w:rsid w:val="0058795E"/>
    <w:pPr>
      <w:widowControl w:val="0"/>
    </w:pPr>
    <w:rPr>
      <w:rFonts w:ascii="Calibri" w:eastAsia="新細明體" w:hAnsi="Calibri" w:cs="Times New Roman"/>
    </w:rPr>
  </w:style>
  <w:style w:type="paragraph" w:customStyle="1" w:styleId="4B5004848A1948D2A1D6097CFB2EFC531">
    <w:name w:val="4B5004848A1948D2A1D6097CFB2EFC531"/>
    <w:rsid w:val="0058795E"/>
    <w:pPr>
      <w:widowControl w:val="0"/>
    </w:pPr>
    <w:rPr>
      <w:rFonts w:ascii="Calibri" w:eastAsia="新細明體" w:hAnsi="Calibri" w:cs="Times New Roma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細明體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新細明體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5FB498-CFAF-441E-BA52-5D0FE2746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核對單範本.doc</Template>
  <TotalTime>42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</dc:creator>
  <cp:keywords/>
  <dc:description/>
  <cp:lastModifiedBy>Alex LU</cp:lastModifiedBy>
  <cp:revision>28</cp:revision>
  <cp:lastPrinted>2020-06-15T03:43:00Z</cp:lastPrinted>
  <dcterms:created xsi:type="dcterms:W3CDTF">2020-06-14T05:55:00Z</dcterms:created>
  <dcterms:modified xsi:type="dcterms:W3CDTF">2020-06-17T15:07:00Z</dcterms:modified>
</cp:coreProperties>
</file>